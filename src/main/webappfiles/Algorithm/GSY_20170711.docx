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2F" w:rsidRDefault="000C1A9F" w:rsidP="00050C8C">
      <w:pPr>
        <w:pStyle w:val="1"/>
        <w:jc w:val="center"/>
      </w:pPr>
      <w:r>
        <w:rPr>
          <w:rFonts w:hint="eastAsia"/>
        </w:rPr>
        <w:t>周报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836"/>
        <w:gridCol w:w="1807"/>
        <w:gridCol w:w="567"/>
        <w:gridCol w:w="709"/>
        <w:gridCol w:w="141"/>
        <w:gridCol w:w="2268"/>
        <w:gridCol w:w="1656"/>
      </w:tblGrid>
      <w:tr w:rsidR="00AF76B8" w:rsidTr="007435B0">
        <w:trPr>
          <w:trHeight w:val="415"/>
        </w:trPr>
        <w:tc>
          <w:tcPr>
            <w:tcW w:w="1420" w:type="dxa"/>
            <w:gridSpan w:val="2"/>
            <w:tcBorders>
              <w:bottom w:val="single" w:sz="4" w:space="0" w:color="auto"/>
            </w:tcBorders>
            <w:vAlign w:val="center"/>
          </w:tcPr>
          <w:p w:rsidR="00AF76B8" w:rsidRPr="00C50FC0" w:rsidRDefault="00AF76B8" w:rsidP="00AF76B8">
            <w:pPr>
              <w:jc w:val="center"/>
              <w:rPr>
                <w:bCs/>
              </w:rPr>
            </w:pPr>
            <w:r w:rsidRPr="00C50FC0">
              <w:rPr>
                <w:rFonts w:hint="eastAsia"/>
                <w:b/>
              </w:rPr>
              <w:t>项目组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:rsidR="00AF76B8" w:rsidRPr="000C1A9F" w:rsidRDefault="00AF76B8" w:rsidP="005F5CC7">
            <w:pPr>
              <w:rPr>
                <w:b/>
                <w:color w:val="000000" w:themeColor="text1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center"/>
          </w:tcPr>
          <w:p w:rsidR="00AF76B8" w:rsidRPr="00C50FC0" w:rsidRDefault="00AF76B8" w:rsidP="00AF76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924" w:type="dxa"/>
            <w:gridSpan w:val="2"/>
            <w:tcBorders>
              <w:bottom w:val="single" w:sz="4" w:space="0" w:color="auto"/>
            </w:tcBorders>
            <w:vAlign w:val="center"/>
          </w:tcPr>
          <w:p w:rsidR="00AF76B8" w:rsidRPr="00333482" w:rsidRDefault="00560470" w:rsidP="002032F7">
            <w:pPr>
              <w:rPr>
                <w:b/>
              </w:rPr>
            </w:pPr>
            <w:r>
              <w:rPr>
                <w:rFonts w:hint="eastAsia"/>
                <w:b/>
              </w:rPr>
              <w:t>2017/</w:t>
            </w:r>
            <w:r w:rsidR="002032F7">
              <w:rPr>
                <w:b/>
              </w:rPr>
              <w:t>7</w:t>
            </w:r>
            <w:r w:rsidR="002032F7">
              <w:rPr>
                <w:rFonts w:hint="eastAsia"/>
                <w:b/>
              </w:rPr>
              <w:t>/5</w:t>
            </w:r>
            <w:r w:rsidR="00325C29">
              <w:rPr>
                <w:b/>
              </w:rPr>
              <w:t>– 2017</w:t>
            </w:r>
            <w:r w:rsidR="00DF5CEC">
              <w:rPr>
                <w:rFonts w:hint="eastAsia"/>
                <w:b/>
              </w:rPr>
              <w:t>/</w:t>
            </w:r>
            <w:r w:rsidR="002032F7">
              <w:rPr>
                <w:b/>
              </w:rPr>
              <w:t>7</w:t>
            </w:r>
            <w:r w:rsidR="002032F7">
              <w:rPr>
                <w:rFonts w:hint="eastAsia"/>
                <w:b/>
              </w:rPr>
              <w:t>/11</w:t>
            </w:r>
          </w:p>
        </w:tc>
      </w:tr>
      <w:tr w:rsidR="0029792F" w:rsidTr="007435B0">
        <w:tc>
          <w:tcPr>
            <w:tcW w:w="8568" w:type="dxa"/>
            <w:gridSpan w:val="8"/>
          </w:tcPr>
          <w:p w:rsidR="0029792F" w:rsidRDefault="007435B0" w:rsidP="00AF76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</w:t>
            </w:r>
            <w:r w:rsidR="00061F0F">
              <w:rPr>
                <w:rFonts w:hint="eastAsia"/>
                <w:b/>
              </w:rPr>
              <w:t>周</w:t>
            </w:r>
            <w:r w:rsidR="0029792F" w:rsidRPr="00AF76B8">
              <w:rPr>
                <w:rFonts w:hint="eastAsia"/>
                <w:b/>
              </w:rPr>
              <w:t>工作完成情况</w:t>
            </w:r>
          </w:p>
        </w:tc>
      </w:tr>
      <w:tr w:rsidR="0049260E" w:rsidTr="00402BA1">
        <w:tc>
          <w:tcPr>
            <w:tcW w:w="584" w:type="dxa"/>
            <w:vAlign w:val="center"/>
          </w:tcPr>
          <w:p w:rsidR="0049260E" w:rsidRPr="00C50FC0" w:rsidRDefault="0049260E" w:rsidP="00AF76B8">
            <w:pPr>
              <w:jc w:val="center"/>
              <w:rPr>
                <w:b/>
              </w:rPr>
            </w:pPr>
            <w:r w:rsidRPr="00C50FC0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3919" w:type="dxa"/>
            <w:gridSpan w:val="4"/>
            <w:vAlign w:val="center"/>
          </w:tcPr>
          <w:p w:rsidR="0049260E" w:rsidRPr="00C50FC0" w:rsidRDefault="0049260E" w:rsidP="00AF76B8">
            <w:pPr>
              <w:jc w:val="center"/>
              <w:rPr>
                <w:b/>
              </w:rPr>
            </w:pPr>
            <w:r w:rsidRPr="00C81BD7">
              <w:rPr>
                <w:rFonts w:hint="eastAsia"/>
                <w:b/>
              </w:rPr>
              <w:t>任务内容</w:t>
            </w:r>
          </w:p>
        </w:tc>
        <w:tc>
          <w:tcPr>
            <w:tcW w:w="2409" w:type="dxa"/>
            <w:gridSpan w:val="2"/>
            <w:vAlign w:val="center"/>
          </w:tcPr>
          <w:p w:rsidR="0049260E" w:rsidRPr="00C50FC0" w:rsidRDefault="0049260E" w:rsidP="0049260E">
            <w:pPr>
              <w:pStyle w:val="10"/>
              <w:rPr>
                <w:b/>
              </w:rPr>
            </w:pPr>
            <w:r w:rsidRPr="00C50FC0">
              <w:rPr>
                <w:rFonts w:hint="eastAsia"/>
                <w:b/>
              </w:rPr>
              <w:t>完成</w:t>
            </w:r>
            <w:r>
              <w:rPr>
                <w:rFonts w:hint="eastAsia"/>
                <w:b/>
              </w:rPr>
              <w:t>结果</w:t>
            </w:r>
          </w:p>
        </w:tc>
        <w:tc>
          <w:tcPr>
            <w:tcW w:w="1656" w:type="dxa"/>
            <w:vAlign w:val="center"/>
          </w:tcPr>
          <w:p w:rsidR="0049260E" w:rsidRPr="00C50FC0" w:rsidRDefault="0049260E" w:rsidP="004926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 w:rsidR="00B96C75" w:rsidRPr="00487665" w:rsidTr="00402BA1">
        <w:trPr>
          <w:trHeight w:val="363"/>
        </w:trPr>
        <w:tc>
          <w:tcPr>
            <w:tcW w:w="584" w:type="dxa"/>
          </w:tcPr>
          <w:p w:rsidR="00B96C75" w:rsidRDefault="002032F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19" w:type="dxa"/>
            <w:gridSpan w:val="4"/>
          </w:tcPr>
          <w:p w:rsidR="00B96C75" w:rsidRDefault="002032F7" w:rsidP="006513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山东代码维护</w:t>
            </w:r>
          </w:p>
        </w:tc>
        <w:tc>
          <w:tcPr>
            <w:tcW w:w="2409" w:type="dxa"/>
            <w:gridSpan w:val="2"/>
          </w:tcPr>
          <w:p w:rsidR="00B96C75" w:rsidRPr="00B96C75" w:rsidRDefault="00560470" w:rsidP="007757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</w:p>
        </w:tc>
        <w:tc>
          <w:tcPr>
            <w:tcW w:w="1656" w:type="dxa"/>
          </w:tcPr>
          <w:p w:rsidR="00B96C75" w:rsidRDefault="002032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郭诗瑶</w:t>
            </w:r>
          </w:p>
        </w:tc>
      </w:tr>
      <w:tr w:rsidR="00B96C75" w:rsidRPr="00487665" w:rsidTr="00402BA1">
        <w:trPr>
          <w:trHeight w:val="363"/>
        </w:trPr>
        <w:tc>
          <w:tcPr>
            <w:tcW w:w="584" w:type="dxa"/>
          </w:tcPr>
          <w:p w:rsidR="00B96C75" w:rsidRDefault="002032F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19" w:type="dxa"/>
            <w:gridSpan w:val="4"/>
          </w:tcPr>
          <w:p w:rsidR="00B96C75" w:rsidRDefault="002032F7" w:rsidP="006513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平台工作</w:t>
            </w:r>
          </w:p>
        </w:tc>
        <w:tc>
          <w:tcPr>
            <w:tcW w:w="2409" w:type="dxa"/>
            <w:gridSpan w:val="2"/>
          </w:tcPr>
          <w:p w:rsidR="00B96C75" w:rsidRPr="00D52B74" w:rsidRDefault="002032F7" w:rsidP="007757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进行中</w:t>
            </w:r>
          </w:p>
        </w:tc>
        <w:tc>
          <w:tcPr>
            <w:tcW w:w="1656" w:type="dxa"/>
          </w:tcPr>
          <w:p w:rsidR="00B96C75" w:rsidRDefault="002032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郭诗瑶</w:t>
            </w:r>
          </w:p>
        </w:tc>
      </w:tr>
      <w:tr w:rsidR="00567DDE" w:rsidRPr="0025234F" w:rsidTr="00F03554">
        <w:trPr>
          <w:trHeight w:val="959"/>
        </w:trPr>
        <w:tc>
          <w:tcPr>
            <w:tcW w:w="584" w:type="dxa"/>
          </w:tcPr>
          <w:p w:rsidR="00567DDE" w:rsidRPr="004C0DBB" w:rsidRDefault="00567DDE">
            <w:pPr>
              <w:rPr>
                <w:b/>
                <w:sz w:val="18"/>
                <w:szCs w:val="18"/>
              </w:rPr>
            </w:pPr>
            <w:r w:rsidRPr="004C0DBB">
              <w:rPr>
                <w:rFonts w:hint="eastAsia"/>
                <w:b/>
                <w:sz w:val="18"/>
                <w:szCs w:val="18"/>
              </w:rPr>
              <w:t>具</w:t>
            </w:r>
          </w:p>
          <w:p w:rsidR="00567DDE" w:rsidRPr="004C0DBB" w:rsidRDefault="00567DDE">
            <w:pPr>
              <w:rPr>
                <w:b/>
                <w:sz w:val="18"/>
                <w:szCs w:val="18"/>
              </w:rPr>
            </w:pPr>
            <w:r w:rsidRPr="004C0DBB">
              <w:rPr>
                <w:rFonts w:hint="eastAsia"/>
                <w:b/>
                <w:sz w:val="18"/>
                <w:szCs w:val="18"/>
              </w:rPr>
              <w:t>体</w:t>
            </w:r>
          </w:p>
          <w:p w:rsidR="00567DDE" w:rsidRPr="004C0DBB" w:rsidRDefault="00567DDE">
            <w:pPr>
              <w:rPr>
                <w:b/>
                <w:sz w:val="18"/>
                <w:szCs w:val="18"/>
              </w:rPr>
            </w:pPr>
            <w:r w:rsidRPr="004C0DBB">
              <w:rPr>
                <w:rFonts w:hint="eastAsia"/>
                <w:b/>
                <w:sz w:val="18"/>
                <w:szCs w:val="18"/>
              </w:rPr>
              <w:t>说</w:t>
            </w:r>
          </w:p>
          <w:p w:rsidR="00567DDE" w:rsidRPr="00487665" w:rsidRDefault="00567DDE">
            <w:pPr>
              <w:rPr>
                <w:b/>
                <w:strike/>
                <w:sz w:val="18"/>
                <w:szCs w:val="18"/>
              </w:rPr>
            </w:pPr>
            <w:r w:rsidRPr="004C0DBB">
              <w:rPr>
                <w:rFonts w:hint="eastAsia"/>
                <w:b/>
                <w:sz w:val="18"/>
                <w:szCs w:val="18"/>
              </w:rPr>
              <w:t>明</w:t>
            </w:r>
          </w:p>
        </w:tc>
        <w:tc>
          <w:tcPr>
            <w:tcW w:w="7984" w:type="dxa"/>
            <w:gridSpan w:val="7"/>
          </w:tcPr>
          <w:p w:rsidR="00527033" w:rsidRPr="002032F7" w:rsidRDefault="002032F7" w:rsidP="002032F7">
            <w:pPr>
              <w:pStyle w:val="af"/>
              <w:numPr>
                <w:ilvl w:val="0"/>
                <w:numId w:val="20"/>
              </w:numPr>
              <w:ind w:firstLineChars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032F7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山东代码维护</w:t>
            </w:r>
          </w:p>
          <w:p w:rsidR="002032F7" w:rsidRDefault="002032F7" w:rsidP="002032F7">
            <w:pPr>
              <w:pStyle w:val="af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修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bug</w:t>
            </w:r>
          </w:p>
          <w:p w:rsidR="002032F7" w:rsidRDefault="002032F7" w:rsidP="002032F7">
            <w:pPr>
              <w:pStyle w:val="af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鲁能提出一个要求，进行修改。</w:t>
            </w:r>
          </w:p>
          <w:p w:rsidR="002032F7" w:rsidRDefault="002032F7" w:rsidP="002032F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平台工作</w:t>
            </w:r>
          </w:p>
          <w:p w:rsidR="002032F7" w:rsidRDefault="002032F7" w:rsidP="002032F7">
            <w:pPr>
              <w:ind w:firstLine="408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将跑并行化的算法集成到平台中</w:t>
            </w:r>
          </w:p>
          <w:p w:rsidR="002032F7" w:rsidRDefault="002032F7" w:rsidP="00FF30CE">
            <w:pPr>
              <w:ind w:leftChars="251" w:left="527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问题：我的电脑无法远程读取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hdfs</w:t>
            </w:r>
            <w:r w:rsidR="00B65DD7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下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的文件，没有任何报错，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log</w:t>
            </w:r>
            <w:r w:rsidR="00B65DD7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出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超时信息。已排除权限问题、（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spark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hadoop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scala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）版本问题、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IDE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问题等所能想到因素。仍无法解决。</w:t>
            </w:r>
          </w:p>
          <w:p w:rsidR="00FF30CE" w:rsidRDefault="00FF30CE" w:rsidP="00FF30CE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F30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b. </w:t>
            </w:r>
            <w:r w:rsidRPr="00FF30CE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平台添加新的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功能</w:t>
            </w:r>
            <w:r w:rsidRPr="00FF30CE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页面</w:t>
            </w:r>
          </w:p>
          <w:p w:rsidR="00FF30CE" w:rsidRPr="00FF30CE" w:rsidRDefault="00A30191" w:rsidP="00FF30CE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已有数据展示</w:t>
            </w:r>
            <w:r w:rsidR="00FF30CE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页面：</w:t>
            </w:r>
          </w:p>
          <w:p w:rsidR="00FF30CE" w:rsidRPr="00FF30CE" w:rsidRDefault="00FF30CE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F30CE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1D17E8BF" wp14:editId="39489A57">
                  <wp:extent cx="4220946" cy="2186940"/>
                  <wp:effectExtent l="0" t="0" r="8255" b="3810"/>
                  <wp:docPr id="2" name="图片 2" descr="C:\Users\Zhaoxuan\AppData\Roaming\Tencent\Users\835373492\QQ\WinTemp\RichOle\~43SMBRY7JNB{%2UP2N75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haoxuan\AppData\Roaming\Tencent\Users\835373492\QQ\WinTemp\RichOle\~43SMBRY7JNB{%2UP2N75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560" cy="2223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30CE" w:rsidRDefault="00FF30CE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F30CE" w:rsidRPr="00FF30CE" w:rsidRDefault="00FF30CE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F30CE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7D613DCC" wp14:editId="292C7D55">
                  <wp:extent cx="4245224" cy="815340"/>
                  <wp:effectExtent l="0" t="0" r="3175" b="3810"/>
                  <wp:docPr id="3" name="图片 3" descr="C:\Users\Zhaoxuan\AppData\Roaming\Tencent\Users\835373492\QQ\WinTemp\RichOle\8{{PTH5{LVUKE1IVE{MLM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Zhaoxuan\AppData\Roaming\Tencent\Users\835373492\QQ\WinTemp\RichOle\8{{PTH5{LVUKE1IVE{MLM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1698" cy="831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30CE" w:rsidRPr="00FF30CE" w:rsidRDefault="00FF30CE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F30CE" w:rsidRDefault="00A30191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跳转上传数据页面：</w:t>
            </w:r>
          </w:p>
          <w:p w:rsidR="00A30191" w:rsidRDefault="00A30191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30191" w:rsidRDefault="00A30191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F30CE" w:rsidRDefault="00FF30CE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F30CE" w:rsidRDefault="00FF30CE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30191" w:rsidRPr="00A30191" w:rsidRDefault="00A30191" w:rsidP="00A3019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30191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1DBAA11A" wp14:editId="744A112C">
                  <wp:extent cx="4918827" cy="2095500"/>
                  <wp:effectExtent l="0" t="0" r="0" b="0"/>
                  <wp:docPr id="4" name="图片 4" descr="C:\Users\Zhaoxuan\AppData\Roaming\Tencent\Users\835373492\QQ\WinTemp\RichOle\2GEWW2W}V%`E9N%`]6G)0H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Zhaoxuan\AppData\Roaming\Tencent\Users\835373492\QQ\WinTemp\RichOle\2GEWW2W}V%`E9N%`]6G)0H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1507" cy="2100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30CE" w:rsidRDefault="00FF30CE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F30CE" w:rsidRDefault="00A30191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本地算法测试页面：</w:t>
            </w:r>
          </w:p>
          <w:p w:rsidR="00A30191" w:rsidRDefault="00A30191" w:rsidP="00A3019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30191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AE13A04" wp14:editId="51157FC5">
                  <wp:extent cx="4579358" cy="2461570"/>
                  <wp:effectExtent l="0" t="0" r="0" b="0"/>
                  <wp:docPr id="6" name="图片 6" descr="C:\Users\Zhaoxuan\AppData\Roaming\Tencent\Users\835373492\QQ\WinTemp\RichOle\G`LRN_465(C~`106Y4@0ZN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Zhaoxuan\AppData\Roaming\Tencent\Users\835373492\QQ\WinTemp\RichOle\G`LRN_465(C~`106Y4@0ZN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682" cy="246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0191" w:rsidRPr="00A30191" w:rsidRDefault="00A30191" w:rsidP="00A3019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30191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66446474" wp14:editId="531839D2">
                  <wp:extent cx="4594860" cy="2691650"/>
                  <wp:effectExtent l="0" t="0" r="0" b="0"/>
                  <wp:docPr id="7" name="图片 7" descr="C:\Users\Zhaoxuan\AppData\Roaming\Tencent\Users\835373492\QQ\WinTemp\RichOle\L{GG62Z}[@A1NY$9WG4R7O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Zhaoxuan\AppData\Roaming\Tencent\Users\835373492\QQ\WinTemp\RichOle\L{GG62Z}[@A1NY$9WG4R7O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3916" cy="270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0191" w:rsidRDefault="00A30191" w:rsidP="00A3019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30191" w:rsidRPr="00A30191" w:rsidRDefault="00A30191" w:rsidP="00A3019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30191" w:rsidRDefault="00A30191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F30CE" w:rsidRDefault="00FF30CE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F30CE" w:rsidRDefault="00FF30CE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F30CE" w:rsidRDefault="00A30191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计划：实现并行化算法的训练和测试页面，并将功能调通。</w:t>
            </w:r>
          </w:p>
          <w:p w:rsidR="00FF30CE" w:rsidRDefault="00FF30CE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  <w:p w:rsidR="00104435" w:rsidRDefault="00104435" w:rsidP="00FF30CE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戴景超：学习html和 angular</w:t>
            </w:r>
            <w:r>
              <w:rPr>
                <w:rFonts w:ascii="宋体" w:hAnsi="宋体" w:cs="宋体"/>
                <w:kern w:val="0"/>
                <w:sz w:val="24"/>
              </w:rPr>
              <w:t>JS</w:t>
            </w:r>
            <w:r>
              <w:rPr>
                <w:rFonts w:ascii="宋体" w:hAnsi="宋体" w:cs="宋体" w:hint="eastAsia"/>
                <w:kern w:val="0"/>
                <w:sz w:val="24"/>
              </w:rPr>
              <w:t>框架</w:t>
            </w:r>
          </w:p>
          <w:p w:rsidR="00FF30CE" w:rsidRPr="00FF30CE" w:rsidRDefault="00FF30CE" w:rsidP="00FF30C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032F7" w:rsidRPr="00FF30CE" w:rsidRDefault="002032F7" w:rsidP="00FF30C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67DDE" w:rsidRPr="004A1D21" w:rsidTr="00B96C75">
        <w:trPr>
          <w:trHeight w:val="1413"/>
        </w:trPr>
        <w:tc>
          <w:tcPr>
            <w:tcW w:w="584" w:type="dxa"/>
          </w:tcPr>
          <w:p w:rsidR="00567DDE" w:rsidRPr="00B9690D" w:rsidRDefault="00567DDE">
            <w:pPr>
              <w:rPr>
                <w:b/>
                <w:sz w:val="18"/>
                <w:szCs w:val="18"/>
              </w:rPr>
            </w:pPr>
            <w:r w:rsidRPr="00B9690D">
              <w:rPr>
                <w:rFonts w:hint="eastAsia"/>
                <w:b/>
                <w:sz w:val="18"/>
                <w:szCs w:val="18"/>
              </w:rPr>
              <w:lastRenderedPageBreak/>
              <w:t>未完成工作说明</w:t>
            </w:r>
          </w:p>
        </w:tc>
        <w:tc>
          <w:tcPr>
            <w:tcW w:w="7984" w:type="dxa"/>
            <w:gridSpan w:val="7"/>
          </w:tcPr>
          <w:p w:rsidR="00156464" w:rsidRPr="001477BA" w:rsidRDefault="00156464" w:rsidP="001477BA">
            <w:pPr>
              <w:rPr>
                <w:color w:val="000000" w:themeColor="text1"/>
              </w:rPr>
            </w:pPr>
          </w:p>
        </w:tc>
      </w:tr>
      <w:tr w:rsidR="00567DDE" w:rsidRPr="00DD5072" w:rsidTr="007435B0">
        <w:tc>
          <w:tcPr>
            <w:tcW w:w="584" w:type="dxa"/>
          </w:tcPr>
          <w:p w:rsidR="00567DDE" w:rsidRPr="004C0DBB" w:rsidRDefault="00567DDE">
            <w:pPr>
              <w:rPr>
                <w:b/>
                <w:sz w:val="18"/>
                <w:szCs w:val="18"/>
              </w:rPr>
            </w:pPr>
            <w:r w:rsidRPr="004C0DBB">
              <w:rPr>
                <w:rFonts w:hint="eastAsia"/>
                <w:b/>
                <w:sz w:val="18"/>
                <w:szCs w:val="18"/>
              </w:rPr>
              <w:t>遇到的问题和解决方案</w:t>
            </w:r>
          </w:p>
        </w:tc>
        <w:tc>
          <w:tcPr>
            <w:tcW w:w="7984" w:type="dxa"/>
            <w:gridSpan w:val="7"/>
          </w:tcPr>
          <w:p w:rsidR="00226B19" w:rsidRPr="004E45A9" w:rsidRDefault="00226B19" w:rsidP="004E45A9">
            <w:pPr>
              <w:rPr>
                <w:b/>
              </w:rPr>
            </w:pPr>
          </w:p>
        </w:tc>
      </w:tr>
      <w:tr w:rsidR="00567DDE" w:rsidRPr="00487665" w:rsidTr="007435B0">
        <w:tc>
          <w:tcPr>
            <w:tcW w:w="8568" w:type="dxa"/>
            <w:gridSpan w:val="8"/>
            <w:vAlign w:val="center"/>
          </w:tcPr>
          <w:p w:rsidR="00567DDE" w:rsidRPr="00A4581B" w:rsidRDefault="000D2681" w:rsidP="004523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  <w:r w:rsidR="00567DDE" w:rsidRPr="00A4581B">
              <w:rPr>
                <w:rFonts w:hint="eastAsia"/>
                <w:b/>
              </w:rPr>
              <w:t>周工作计划</w:t>
            </w:r>
          </w:p>
        </w:tc>
      </w:tr>
      <w:tr w:rsidR="00567DDE" w:rsidRPr="00487665" w:rsidTr="007435B0">
        <w:tc>
          <w:tcPr>
            <w:tcW w:w="584" w:type="dxa"/>
          </w:tcPr>
          <w:p w:rsidR="00567DDE" w:rsidRPr="00C72BD9" w:rsidRDefault="00567DDE">
            <w:pPr>
              <w:rPr>
                <w:b/>
              </w:rPr>
            </w:pPr>
            <w:r w:rsidRPr="00C72BD9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3210" w:type="dxa"/>
            <w:gridSpan w:val="3"/>
          </w:tcPr>
          <w:p w:rsidR="00567DDE" w:rsidRPr="00B65EDB" w:rsidRDefault="00567DDE">
            <w:pPr>
              <w:jc w:val="center"/>
              <w:rPr>
                <w:b/>
              </w:rPr>
            </w:pPr>
            <w:r w:rsidRPr="00B65EDB">
              <w:rPr>
                <w:rFonts w:hint="eastAsia"/>
                <w:b/>
              </w:rPr>
              <w:t>任务内容</w:t>
            </w:r>
          </w:p>
        </w:tc>
        <w:tc>
          <w:tcPr>
            <w:tcW w:w="3118" w:type="dxa"/>
            <w:gridSpan w:val="3"/>
          </w:tcPr>
          <w:p w:rsidR="00567DDE" w:rsidRPr="00B65EDB" w:rsidRDefault="00567DDE" w:rsidP="0049260E">
            <w:pPr>
              <w:jc w:val="center"/>
              <w:rPr>
                <w:b/>
              </w:rPr>
            </w:pPr>
            <w:r w:rsidRPr="00B65EDB">
              <w:rPr>
                <w:rFonts w:hint="eastAsia"/>
                <w:b/>
              </w:rPr>
              <w:t>预期结果</w:t>
            </w:r>
          </w:p>
        </w:tc>
        <w:tc>
          <w:tcPr>
            <w:tcW w:w="1656" w:type="dxa"/>
          </w:tcPr>
          <w:p w:rsidR="00567DDE" w:rsidRPr="00C72BD9" w:rsidRDefault="00567DDE" w:rsidP="0049260E">
            <w:pPr>
              <w:jc w:val="center"/>
              <w:rPr>
                <w:b/>
              </w:rPr>
            </w:pPr>
            <w:r w:rsidRPr="00C72BD9">
              <w:rPr>
                <w:rFonts w:hint="eastAsia"/>
                <w:b/>
              </w:rPr>
              <w:t>负责人</w:t>
            </w:r>
          </w:p>
        </w:tc>
      </w:tr>
      <w:tr w:rsidR="00C3700A" w:rsidRPr="00487665" w:rsidTr="007435B0">
        <w:tc>
          <w:tcPr>
            <w:tcW w:w="584" w:type="dxa"/>
          </w:tcPr>
          <w:p w:rsidR="00C3700A" w:rsidRPr="00C72BD9" w:rsidRDefault="00C3700A" w:rsidP="00E331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3210" w:type="dxa"/>
            <w:gridSpan w:val="3"/>
          </w:tcPr>
          <w:p w:rsidR="00BC0F62" w:rsidRPr="002E7AB7" w:rsidRDefault="00BC0F62" w:rsidP="002E7AB7">
            <w:pPr>
              <w:jc w:val="left"/>
              <w:rPr>
                <w:b/>
              </w:rPr>
            </w:pPr>
          </w:p>
        </w:tc>
        <w:tc>
          <w:tcPr>
            <w:tcW w:w="3118" w:type="dxa"/>
            <w:gridSpan w:val="3"/>
          </w:tcPr>
          <w:p w:rsidR="00C3700A" w:rsidRPr="007C0F4C" w:rsidRDefault="00C3700A" w:rsidP="0025576E"/>
        </w:tc>
        <w:tc>
          <w:tcPr>
            <w:tcW w:w="1656" w:type="dxa"/>
          </w:tcPr>
          <w:p w:rsidR="00C3700A" w:rsidRPr="00B914EB" w:rsidRDefault="00C3700A" w:rsidP="006A2489">
            <w:pPr>
              <w:rPr>
                <w:color w:val="000000" w:themeColor="text1"/>
              </w:rPr>
            </w:pPr>
          </w:p>
        </w:tc>
      </w:tr>
      <w:tr w:rsidR="00C3700A" w:rsidRPr="00487665" w:rsidTr="007435B0">
        <w:tc>
          <w:tcPr>
            <w:tcW w:w="584" w:type="dxa"/>
          </w:tcPr>
          <w:p w:rsidR="00C3700A" w:rsidRPr="00C72BD9" w:rsidRDefault="00C3700A" w:rsidP="00E331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3210" w:type="dxa"/>
            <w:gridSpan w:val="3"/>
          </w:tcPr>
          <w:p w:rsidR="00C3700A" w:rsidRPr="00B65EDB" w:rsidRDefault="00C3700A" w:rsidP="002E7AB7">
            <w:pPr>
              <w:rPr>
                <w:b/>
              </w:rPr>
            </w:pPr>
          </w:p>
        </w:tc>
        <w:tc>
          <w:tcPr>
            <w:tcW w:w="3118" w:type="dxa"/>
            <w:gridSpan w:val="3"/>
          </w:tcPr>
          <w:p w:rsidR="00C3700A" w:rsidRPr="00B65EDB" w:rsidRDefault="00C3700A" w:rsidP="0025576E">
            <w:pPr>
              <w:rPr>
                <w:b/>
              </w:rPr>
            </w:pPr>
          </w:p>
        </w:tc>
        <w:tc>
          <w:tcPr>
            <w:tcW w:w="1656" w:type="dxa"/>
          </w:tcPr>
          <w:p w:rsidR="00C3700A" w:rsidRPr="00DE2117" w:rsidRDefault="00C3700A" w:rsidP="006A2489">
            <w:pPr>
              <w:rPr>
                <w:color w:val="000000" w:themeColor="text1"/>
              </w:rPr>
            </w:pPr>
          </w:p>
        </w:tc>
      </w:tr>
    </w:tbl>
    <w:p w:rsidR="00772F74" w:rsidRPr="00772F74" w:rsidRDefault="00772F74" w:rsidP="00772F74"/>
    <w:sectPr w:rsidR="00772F74" w:rsidRPr="00772F74" w:rsidSect="00C66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659" w:rsidRDefault="00DA1659">
      <w:r>
        <w:separator/>
      </w:r>
    </w:p>
  </w:endnote>
  <w:endnote w:type="continuationSeparator" w:id="0">
    <w:p w:rsidR="00DA1659" w:rsidRDefault="00DA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659" w:rsidRDefault="00DA1659">
      <w:r>
        <w:separator/>
      </w:r>
    </w:p>
  </w:footnote>
  <w:footnote w:type="continuationSeparator" w:id="0">
    <w:p w:rsidR="00DA1659" w:rsidRDefault="00DA1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54C"/>
    <w:multiLevelType w:val="hybridMultilevel"/>
    <w:tmpl w:val="72B4049A"/>
    <w:lvl w:ilvl="0" w:tplc="05B2D0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A2070"/>
    <w:multiLevelType w:val="hybridMultilevel"/>
    <w:tmpl w:val="0322AC8E"/>
    <w:lvl w:ilvl="0" w:tplc="3526526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8170BDE"/>
    <w:multiLevelType w:val="hybridMultilevel"/>
    <w:tmpl w:val="FD961D3A"/>
    <w:lvl w:ilvl="0" w:tplc="A22CD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161C2"/>
    <w:multiLevelType w:val="hybridMultilevel"/>
    <w:tmpl w:val="D904137A"/>
    <w:lvl w:ilvl="0" w:tplc="080ABB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8D6307"/>
    <w:multiLevelType w:val="hybridMultilevel"/>
    <w:tmpl w:val="F5A42A58"/>
    <w:lvl w:ilvl="0" w:tplc="20CEE6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E356DA8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DE4105"/>
    <w:multiLevelType w:val="hybridMultilevel"/>
    <w:tmpl w:val="2430B070"/>
    <w:lvl w:ilvl="0" w:tplc="015C90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22033F"/>
    <w:multiLevelType w:val="hybridMultilevel"/>
    <w:tmpl w:val="D9E6C63A"/>
    <w:lvl w:ilvl="0" w:tplc="576C63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47426E"/>
    <w:multiLevelType w:val="hybridMultilevel"/>
    <w:tmpl w:val="A356A864"/>
    <w:lvl w:ilvl="0" w:tplc="2538235A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2876C2"/>
    <w:multiLevelType w:val="hybridMultilevel"/>
    <w:tmpl w:val="4B44CD9A"/>
    <w:lvl w:ilvl="0" w:tplc="AAE6E140">
      <w:start w:val="1"/>
      <w:numFmt w:val="decimal"/>
      <w:pStyle w:val="alt4"/>
      <w:lvlText w:val="%1"/>
      <w:lvlJc w:val="left"/>
      <w:pPr>
        <w:tabs>
          <w:tab w:val="num" w:pos="1259"/>
        </w:tabs>
        <w:ind w:left="1014" w:hanging="11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3F675B"/>
    <w:multiLevelType w:val="hybridMultilevel"/>
    <w:tmpl w:val="FE0A80CA"/>
    <w:lvl w:ilvl="0" w:tplc="84AAE9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7ED47E5"/>
    <w:multiLevelType w:val="hybridMultilevel"/>
    <w:tmpl w:val="264A5440"/>
    <w:lvl w:ilvl="0" w:tplc="37B8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83223F"/>
    <w:multiLevelType w:val="hybridMultilevel"/>
    <w:tmpl w:val="594AE34A"/>
    <w:lvl w:ilvl="0" w:tplc="4F46A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1F6992"/>
    <w:multiLevelType w:val="hybridMultilevel"/>
    <w:tmpl w:val="C3ECEB38"/>
    <w:lvl w:ilvl="0" w:tplc="ACAA7E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335C2A"/>
    <w:multiLevelType w:val="hybridMultilevel"/>
    <w:tmpl w:val="D20471C4"/>
    <w:lvl w:ilvl="0" w:tplc="739A4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521245"/>
    <w:multiLevelType w:val="hybridMultilevel"/>
    <w:tmpl w:val="0046FC32"/>
    <w:lvl w:ilvl="0" w:tplc="C7C432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32052C"/>
    <w:multiLevelType w:val="hybridMultilevel"/>
    <w:tmpl w:val="107CC920"/>
    <w:lvl w:ilvl="0" w:tplc="C72ED1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282476"/>
    <w:multiLevelType w:val="hybridMultilevel"/>
    <w:tmpl w:val="D2DE21EA"/>
    <w:lvl w:ilvl="0" w:tplc="E34213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8C13EA"/>
    <w:multiLevelType w:val="hybridMultilevel"/>
    <w:tmpl w:val="8A66DA04"/>
    <w:lvl w:ilvl="0" w:tplc="B1964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D645F9"/>
    <w:multiLevelType w:val="hybridMultilevel"/>
    <w:tmpl w:val="47F622D2"/>
    <w:lvl w:ilvl="0" w:tplc="F6C0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627C15"/>
    <w:multiLevelType w:val="hybridMultilevel"/>
    <w:tmpl w:val="4FE8F256"/>
    <w:lvl w:ilvl="0" w:tplc="2EC8F2F6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E5C6435"/>
    <w:multiLevelType w:val="hybridMultilevel"/>
    <w:tmpl w:val="5FD253A8"/>
    <w:lvl w:ilvl="0" w:tplc="DA9E9D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9"/>
  </w:num>
  <w:num w:numId="5">
    <w:abstractNumId w:val="6"/>
  </w:num>
  <w:num w:numId="6">
    <w:abstractNumId w:val="15"/>
  </w:num>
  <w:num w:numId="7">
    <w:abstractNumId w:val="5"/>
  </w:num>
  <w:num w:numId="8">
    <w:abstractNumId w:val="20"/>
  </w:num>
  <w:num w:numId="9">
    <w:abstractNumId w:val="12"/>
  </w:num>
  <w:num w:numId="10">
    <w:abstractNumId w:val="7"/>
  </w:num>
  <w:num w:numId="11">
    <w:abstractNumId w:val="16"/>
  </w:num>
  <w:num w:numId="12">
    <w:abstractNumId w:val="0"/>
  </w:num>
  <w:num w:numId="13">
    <w:abstractNumId w:val="2"/>
  </w:num>
  <w:num w:numId="14">
    <w:abstractNumId w:val="13"/>
  </w:num>
  <w:num w:numId="15">
    <w:abstractNumId w:val="18"/>
  </w:num>
  <w:num w:numId="16">
    <w:abstractNumId w:val="17"/>
  </w:num>
  <w:num w:numId="17">
    <w:abstractNumId w:val="14"/>
  </w:num>
  <w:num w:numId="18">
    <w:abstractNumId w:val="3"/>
  </w:num>
  <w:num w:numId="19">
    <w:abstractNumId w:val="10"/>
  </w:num>
  <w:num w:numId="20">
    <w:abstractNumId w:val="11"/>
  </w:num>
  <w:num w:numId="2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A7"/>
    <w:rsid w:val="00000272"/>
    <w:rsid w:val="0000157A"/>
    <w:rsid w:val="0000235B"/>
    <w:rsid w:val="0000353F"/>
    <w:rsid w:val="0000368C"/>
    <w:rsid w:val="00003AB4"/>
    <w:rsid w:val="000041F1"/>
    <w:rsid w:val="00004311"/>
    <w:rsid w:val="000045E1"/>
    <w:rsid w:val="000063F2"/>
    <w:rsid w:val="00007A91"/>
    <w:rsid w:val="00007FC0"/>
    <w:rsid w:val="00013178"/>
    <w:rsid w:val="000133C2"/>
    <w:rsid w:val="00014720"/>
    <w:rsid w:val="00017925"/>
    <w:rsid w:val="00020E52"/>
    <w:rsid w:val="0002150B"/>
    <w:rsid w:val="00021E28"/>
    <w:rsid w:val="0002340F"/>
    <w:rsid w:val="00024E03"/>
    <w:rsid w:val="00026542"/>
    <w:rsid w:val="00026B22"/>
    <w:rsid w:val="000270F7"/>
    <w:rsid w:val="00027799"/>
    <w:rsid w:val="00030AB1"/>
    <w:rsid w:val="00033298"/>
    <w:rsid w:val="00035C56"/>
    <w:rsid w:val="00040350"/>
    <w:rsid w:val="000407E2"/>
    <w:rsid w:val="00040A53"/>
    <w:rsid w:val="000413BB"/>
    <w:rsid w:val="00042678"/>
    <w:rsid w:val="00043210"/>
    <w:rsid w:val="000435CC"/>
    <w:rsid w:val="00043FAB"/>
    <w:rsid w:val="00044B53"/>
    <w:rsid w:val="00044EEF"/>
    <w:rsid w:val="000469A7"/>
    <w:rsid w:val="00050C8C"/>
    <w:rsid w:val="00051474"/>
    <w:rsid w:val="000521F8"/>
    <w:rsid w:val="000523F6"/>
    <w:rsid w:val="000524C3"/>
    <w:rsid w:val="00052AA2"/>
    <w:rsid w:val="000549A6"/>
    <w:rsid w:val="00056130"/>
    <w:rsid w:val="00060755"/>
    <w:rsid w:val="00060BBD"/>
    <w:rsid w:val="000612A2"/>
    <w:rsid w:val="00061954"/>
    <w:rsid w:val="00061F0F"/>
    <w:rsid w:val="0006344E"/>
    <w:rsid w:val="00063590"/>
    <w:rsid w:val="0006498D"/>
    <w:rsid w:val="000653EE"/>
    <w:rsid w:val="00066714"/>
    <w:rsid w:val="00066C38"/>
    <w:rsid w:val="00067FDE"/>
    <w:rsid w:val="0007127D"/>
    <w:rsid w:val="00071632"/>
    <w:rsid w:val="00072428"/>
    <w:rsid w:val="00072A33"/>
    <w:rsid w:val="000743D7"/>
    <w:rsid w:val="0007453C"/>
    <w:rsid w:val="000745BB"/>
    <w:rsid w:val="000747AE"/>
    <w:rsid w:val="00074AA0"/>
    <w:rsid w:val="00077C5E"/>
    <w:rsid w:val="00081D70"/>
    <w:rsid w:val="00082CA4"/>
    <w:rsid w:val="000858F9"/>
    <w:rsid w:val="00086AAC"/>
    <w:rsid w:val="0008747A"/>
    <w:rsid w:val="00090983"/>
    <w:rsid w:val="00090F16"/>
    <w:rsid w:val="00090F1C"/>
    <w:rsid w:val="0009296E"/>
    <w:rsid w:val="00093851"/>
    <w:rsid w:val="00093F4E"/>
    <w:rsid w:val="00094845"/>
    <w:rsid w:val="00095730"/>
    <w:rsid w:val="00096DBF"/>
    <w:rsid w:val="0009712D"/>
    <w:rsid w:val="000A020D"/>
    <w:rsid w:val="000A10CE"/>
    <w:rsid w:val="000A3227"/>
    <w:rsid w:val="000A456C"/>
    <w:rsid w:val="000A45B3"/>
    <w:rsid w:val="000B031B"/>
    <w:rsid w:val="000B2AC9"/>
    <w:rsid w:val="000B3D89"/>
    <w:rsid w:val="000B42AE"/>
    <w:rsid w:val="000C1A9F"/>
    <w:rsid w:val="000C35C2"/>
    <w:rsid w:val="000C4832"/>
    <w:rsid w:val="000C4D1C"/>
    <w:rsid w:val="000C6B54"/>
    <w:rsid w:val="000C6F94"/>
    <w:rsid w:val="000C7123"/>
    <w:rsid w:val="000D070D"/>
    <w:rsid w:val="000D0E15"/>
    <w:rsid w:val="000D2681"/>
    <w:rsid w:val="000D4162"/>
    <w:rsid w:val="000D6D35"/>
    <w:rsid w:val="000D7948"/>
    <w:rsid w:val="000E0AE5"/>
    <w:rsid w:val="000E1303"/>
    <w:rsid w:val="000E173A"/>
    <w:rsid w:val="000E2BAD"/>
    <w:rsid w:val="000E33B6"/>
    <w:rsid w:val="000E6BB4"/>
    <w:rsid w:val="000E78D5"/>
    <w:rsid w:val="000E7AC8"/>
    <w:rsid w:val="000F00DB"/>
    <w:rsid w:val="000F06FC"/>
    <w:rsid w:val="000F0F4E"/>
    <w:rsid w:val="000F1780"/>
    <w:rsid w:val="000F332F"/>
    <w:rsid w:val="000F5530"/>
    <w:rsid w:val="000F5B5D"/>
    <w:rsid w:val="000F6453"/>
    <w:rsid w:val="00100FD2"/>
    <w:rsid w:val="00102F15"/>
    <w:rsid w:val="00104435"/>
    <w:rsid w:val="0010484F"/>
    <w:rsid w:val="00105015"/>
    <w:rsid w:val="0010648A"/>
    <w:rsid w:val="0010707F"/>
    <w:rsid w:val="001102B1"/>
    <w:rsid w:val="001116ED"/>
    <w:rsid w:val="00111F06"/>
    <w:rsid w:val="00112102"/>
    <w:rsid w:val="00112953"/>
    <w:rsid w:val="00112D90"/>
    <w:rsid w:val="00112FC4"/>
    <w:rsid w:val="00114F7A"/>
    <w:rsid w:val="00115384"/>
    <w:rsid w:val="0011632C"/>
    <w:rsid w:val="00120B02"/>
    <w:rsid w:val="001235A9"/>
    <w:rsid w:val="0012693C"/>
    <w:rsid w:val="001302C8"/>
    <w:rsid w:val="00130648"/>
    <w:rsid w:val="001306D0"/>
    <w:rsid w:val="00130AE2"/>
    <w:rsid w:val="001311D8"/>
    <w:rsid w:val="00131CE4"/>
    <w:rsid w:val="00132229"/>
    <w:rsid w:val="0013325E"/>
    <w:rsid w:val="00134AFD"/>
    <w:rsid w:val="00134BE8"/>
    <w:rsid w:val="00134C72"/>
    <w:rsid w:val="00135F2A"/>
    <w:rsid w:val="0013605F"/>
    <w:rsid w:val="00140AE3"/>
    <w:rsid w:val="001417DB"/>
    <w:rsid w:val="00141D30"/>
    <w:rsid w:val="00141FC3"/>
    <w:rsid w:val="00142125"/>
    <w:rsid w:val="00142B32"/>
    <w:rsid w:val="00142BA2"/>
    <w:rsid w:val="00142C89"/>
    <w:rsid w:val="00142EDC"/>
    <w:rsid w:val="00143B1D"/>
    <w:rsid w:val="0014423C"/>
    <w:rsid w:val="001444AD"/>
    <w:rsid w:val="00144999"/>
    <w:rsid w:val="00144BA2"/>
    <w:rsid w:val="00145BBC"/>
    <w:rsid w:val="001477BA"/>
    <w:rsid w:val="0015027C"/>
    <w:rsid w:val="00153C15"/>
    <w:rsid w:val="00154D0C"/>
    <w:rsid w:val="00154DFB"/>
    <w:rsid w:val="00154F5B"/>
    <w:rsid w:val="00156464"/>
    <w:rsid w:val="00156FEA"/>
    <w:rsid w:val="001570E5"/>
    <w:rsid w:val="001576E6"/>
    <w:rsid w:val="00162B9A"/>
    <w:rsid w:val="00162D2B"/>
    <w:rsid w:val="00163536"/>
    <w:rsid w:val="00163E0D"/>
    <w:rsid w:val="001671E4"/>
    <w:rsid w:val="00167A45"/>
    <w:rsid w:val="00170E0C"/>
    <w:rsid w:val="001720DA"/>
    <w:rsid w:val="00172754"/>
    <w:rsid w:val="00173364"/>
    <w:rsid w:val="00174904"/>
    <w:rsid w:val="00175521"/>
    <w:rsid w:val="001802AC"/>
    <w:rsid w:val="00180442"/>
    <w:rsid w:val="00182BC9"/>
    <w:rsid w:val="00183484"/>
    <w:rsid w:val="00183741"/>
    <w:rsid w:val="00183DE8"/>
    <w:rsid w:val="00185949"/>
    <w:rsid w:val="00186D2E"/>
    <w:rsid w:val="00187479"/>
    <w:rsid w:val="00187792"/>
    <w:rsid w:val="00190107"/>
    <w:rsid w:val="00191276"/>
    <w:rsid w:val="00192643"/>
    <w:rsid w:val="0019441F"/>
    <w:rsid w:val="00195D40"/>
    <w:rsid w:val="001964B9"/>
    <w:rsid w:val="00197B3E"/>
    <w:rsid w:val="00197F7B"/>
    <w:rsid w:val="001A0956"/>
    <w:rsid w:val="001A0BC5"/>
    <w:rsid w:val="001A1706"/>
    <w:rsid w:val="001A19C5"/>
    <w:rsid w:val="001A1ADE"/>
    <w:rsid w:val="001A1B13"/>
    <w:rsid w:val="001A209F"/>
    <w:rsid w:val="001A30D8"/>
    <w:rsid w:val="001A4AAD"/>
    <w:rsid w:val="001A5115"/>
    <w:rsid w:val="001A6987"/>
    <w:rsid w:val="001A776A"/>
    <w:rsid w:val="001A79BD"/>
    <w:rsid w:val="001B04D0"/>
    <w:rsid w:val="001B0FDA"/>
    <w:rsid w:val="001B1184"/>
    <w:rsid w:val="001B1602"/>
    <w:rsid w:val="001B2137"/>
    <w:rsid w:val="001B3B28"/>
    <w:rsid w:val="001B4533"/>
    <w:rsid w:val="001C02D6"/>
    <w:rsid w:val="001C7092"/>
    <w:rsid w:val="001C7B69"/>
    <w:rsid w:val="001D1D6C"/>
    <w:rsid w:val="001D283D"/>
    <w:rsid w:val="001D2DB0"/>
    <w:rsid w:val="001D3C68"/>
    <w:rsid w:val="001D4160"/>
    <w:rsid w:val="001D4333"/>
    <w:rsid w:val="001D4DCB"/>
    <w:rsid w:val="001D718C"/>
    <w:rsid w:val="001D79C0"/>
    <w:rsid w:val="001E1787"/>
    <w:rsid w:val="001E26FF"/>
    <w:rsid w:val="001E3F80"/>
    <w:rsid w:val="001E5EF6"/>
    <w:rsid w:val="001E6A14"/>
    <w:rsid w:val="001E712B"/>
    <w:rsid w:val="001E7CD0"/>
    <w:rsid w:val="001F0B7A"/>
    <w:rsid w:val="001F11A4"/>
    <w:rsid w:val="001F2CED"/>
    <w:rsid w:val="001F31D6"/>
    <w:rsid w:val="001F524C"/>
    <w:rsid w:val="001F591E"/>
    <w:rsid w:val="00202B78"/>
    <w:rsid w:val="00202BC4"/>
    <w:rsid w:val="002030E5"/>
    <w:rsid w:val="002032F7"/>
    <w:rsid w:val="00205415"/>
    <w:rsid w:val="00205894"/>
    <w:rsid w:val="00207685"/>
    <w:rsid w:val="0021079D"/>
    <w:rsid w:val="00210EFA"/>
    <w:rsid w:val="0021192E"/>
    <w:rsid w:val="00212104"/>
    <w:rsid w:val="00212933"/>
    <w:rsid w:val="00214251"/>
    <w:rsid w:val="0021472F"/>
    <w:rsid w:val="00214918"/>
    <w:rsid w:val="0021598A"/>
    <w:rsid w:val="00215D46"/>
    <w:rsid w:val="0022110B"/>
    <w:rsid w:val="00221ED9"/>
    <w:rsid w:val="00222954"/>
    <w:rsid w:val="00222C02"/>
    <w:rsid w:val="002231BB"/>
    <w:rsid w:val="00223EE1"/>
    <w:rsid w:val="0022407E"/>
    <w:rsid w:val="00224FF3"/>
    <w:rsid w:val="002255AB"/>
    <w:rsid w:val="002258A8"/>
    <w:rsid w:val="00226552"/>
    <w:rsid w:val="00226B19"/>
    <w:rsid w:val="00226C67"/>
    <w:rsid w:val="00227585"/>
    <w:rsid w:val="0022768F"/>
    <w:rsid w:val="002307CA"/>
    <w:rsid w:val="00231256"/>
    <w:rsid w:val="002319F9"/>
    <w:rsid w:val="002352BF"/>
    <w:rsid w:val="002360F9"/>
    <w:rsid w:val="00236FA9"/>
    <w:rsid w:val="00237683"/>
    <w:rsid w:val="00237B2C"/>
    <w:rsid w:val="00240921"/>
    <w:rsid w:val="002417FC"/>
    <w:rsid w:val="00243831"/>
    <w:rsid w:val="00243BF8"/>
    <w:rsid w:val="00244210"/>
    <w:rsid w:val="002442EF"/>
    <w:rsid w:val="00244449"/>
    <w:rsid w:val="00244938"/>
    <w:rsid w:val="00246B98"/>
    <w:rsid w:val="00246E96"/>
    <w:rsid w:val="0024768C"/>
    <w:rsid w:val="00247ADC"/>
    <w:rsid w:val="00247E39"/>
    <w:rsid w:val="0025052D"/>
    <w:rsid w:val="00250DC8"/>
    <w:rsid w:val="0025234F"/>
    <w:rsid w:val="002524D0"/>
    <w:rsid w:val="002526C9"/>
    <w:rsid w:val="0025272C"/>
    <w:rsid w:val="002531E5"/>
    <w:rsid w:val="0025494D"/>
    <w:rsid w:val="00254DDF"/>
    <w:rsid w:val="0025576E"/>
    <w:rsid w:val="00256760"/>
    <w:rsid w:val="00257A82"/>
    <w:rsid w:val="00262EA8"/>
    <w:rsid w:val="00264EF8"/>
    <w:rsid w:val="00266858"/>
    <w:rsid w:val="00267358"/>
    <w:rsid w:val="00270045"/>
    <w:rsid w:val="00270E92"/>
    <w:rsid w:val="002729D0"/>
    <w:rsid w:val="00273688"/>
    <w:rsid w:val="0027634A"/>
    <w:rsid w:val="00277DCF"/>
    <w:rsid w:val="002800A1"/>
    <w:rsid w:val="00281017"/>
    <w:rsid w:val="002811D6"/>
    <w:rsid w:val="00281CC5"/>
    <w:rsid w:val="002839BF"/>
    <w:rsid w:val="00283C6D"/>
    <w:rsid w:val="00284DF1"/>
    <w:rsid w:val="002854F7"/>
    <w:rsid w:val="00285628"/>
    <w:rsid w:val="00286FCA"/>
    <w:rsid w:val="00287EDF"/>
    <w:rsid w:val="002909DA"/>
    <w:rsid w:val="00290EA9"/>
    <w:rsid w:val="002918D5"/>
    <w:rsid w:val="0029343B"/>
    <w:rsid w:val="00293731"/>
    <w:rsid w:val="002956B1"/>
    <w:rsid w:val="00295DF7"/>
    <w:rsid w:val="0029792F"/>
    <w:rsid w:val="00297F5D"/>
    <w:rsid w:val="002A4A22"/>
    <w:rsid w:val="002A50D0"/>
    <w:rsid w:val="002A5CEB"/>
    <w:rsid w:val="002A6377"/>
    <w:rsid w:val="002A68B2"/>
    <w:rsid w:val="002A7834"/>
    <w:rsid w:val="002B02CC"/>
    <w:rsid w:val="002B0A84"/>
    <w:rsid w:val="002B1079"/>
    <w:rsid w:val="002B135B"/>
    <w:rsid w:val="002B1712"/>
    <w:rsid w:val="002B18F3"/>
    <w:rsid w:val="002B29AB"/>
    <w:rsid w:val="002B2B61"/>
    <w:rsid w:val="002B4E83"/>
    <w:rsid w:val="002B55D5"/>
    <w:rsid w:val="002B6111"/>
    <w:rsid w:val="002B6F5E"/>
    <w:rsid w:val="002C26EE"/>
    <w:rsid w:val="002C3285"/>
    <w:rsid w:val="002C3FD6"/>
    <w:rsid w:val="002C52A1"/>
    <w:rsid w:val="002C56E2"/>
    <w:rsid w:val="002C5E9E"/>
    <w:rsid w:val="002C6820"/>
    <w:rsid w:val="002C6B67"/>
    <w:rsid w:val="002C71D5"/>
    <w:rsid w:val="002C7F08"/>
    <w:rsid w:val="002D1DCD"/>
    <w:rsid w:val="002D1E65"/>
    <w:rsid w:val="002D2F39"/>
    <w:rsid w:val="002D31AB"/>
    <w:rsid w:val="002D448E"/>
    <w:rsid w:val="002D56BD"/>
    <w:rsid w:val="002D59FB"/>
    <w:rsid w:val="002D6242"/>
    <w:rsid w:val="002D73AC"/>
    <w:rsid w:val="002D7BE5"/>
    <w:rsid w:val="002E2246"/>
    <w:rsid w:val="002E2624"/>
    <w:rsid w:val="002E2B52"/>
    <w:rsid w:val="002E4152"/>
    <w:rsid w:val="002E43DC"/>
    <w:rsid w:val="002E49CB"/>
    <w:rsid w:val="002E49EB"/>
    <w:rsid w:val="002E4E01"/>
    <w:rsid w:val="002E4FCF"/>
    <w:rsid w:val="002E5079"/>
    <w:rsid w:val="002E6CF5"/>
    <w:rsid w:val="002E73CF"/>
    <w:rsid w:val="002E7552"/>
    <w:rsid w:val="002E7AB7"/>
    <w:rsid w:val="002F0502"/>
    <w:rsid w:val="002F0B7B"/>
    <w:rsid w:val="002F0BD0"/>
    <w:rsid w:val="002F0D7B"/>
    <w:rsid w:val="002F175C"/>
    <w:rsid w:val="002F4998"/>
    <w:rsid w:val="002F5957"/>
    <w:rsid w:val="002F5E95"/>
    <w:rsid w:val="002F64BD"/>
    <w:rsid w:val="002F66AD"/>
    <w:rsid w:val="002F6DE3"/>
    <w:rsid w:val="0030038F"/>
    <w:rsid w:val="00301A60"/>
    <w:rsid w:val="00302F59"/>
    <w:rsid w:val="0030301F"/>
    <w:rsid w:val="00303087"/>
    <w:rsid w:val="003030B3"/>
    <w:rsid w:val="003049A5"/>
    <w:rsid w:val="003057AE"/>
    <w:rsid w:val="00307916"/>
    <w:rsid w:val="003111B8"/>
    <w:rsid w:val="00311AD1"/>
    <w:rsid w:val="0031485F"/>
    <w:rsid w:val="0031519F"/>
    <w:rsid w:val="00315F9E"/>
    <w:rsid w:val="0031671F"/>
    <w:rsid w:val="00317A43"/>
    <w:rsid w:val="003207E6"/>
    <w:rsid w:val="00321627"/>
    <w:rsid w:val="00324AC5"/>
    <w:rsid w:val="00325C29"/>
    <w:rsid w:val="00325D2F"/>
    <w:rsid w:val="00330B1B"/>
    <w:rsid w:val="003311AA"/>
    <w:rsid w:val="003331F4"/>
    <w:rsid w:val="00333482"/>
    <w:rsid w:val="00335AC4"/>
    <w:rsid w:val="003378D7"/>
    <w:rsid w:val="00340ED2"/>
    <w:rsid w:val="00344CD4"/>
    <w:rsid w:val="003453C5"/>
    <w:rsid w:val="003459E7"/>
    <w:rsid w:val="003467B7"/>
    <w:rsid w:val="00346A82"/>
    <w:rsid w:val="003507A5"/>
    <w:rsid w:val="0035164B"/>
    <w:rsid w:val="00352FEE"/>
    <w:rsid w:val="003533CD"/>
    <w:rsid w:val="0035398B"/>
    <w:rsid w:val="00353E8B"/>
    <w:rsid w:val="00354DC2"/>
    <w:rsid w:val="00356580"/>
    <w:rsid w:val="00357916"/>
    <w:rsid w:val="00360C8F"/>
    <w:rsid w:val="00360F55"/>
    <w:rsid w:val="00360F81"/>
    <w:rsid w:val="003613D8"/>
    <w:rsid w:val="0036203D"/>
    <w:rsid w:val="00362476"/>
    <w:rsid w:val="003643F9"/>
    <w:rsid w:val="00364896"/>
    <w:rsid w:val="00364F4E"/>
    <w:rsid w:val="003658AC"/>
    <w:rsid w:val="00365F54"/>
    <w:rsid w:val="0036626D"/>
    <w:rsid w:val="00367691"/>
    <w:rsid w:val="003709A2"/>
    <w:rsid w:val="00372C3D"/>
    <w:rsid w:val="003739A4"/>
    <w:rsid w:val="003745CD"/>
    <w:rsid w:val="003762C8"/>
    <w:rsid w:val="003779B0"/>
    <w:rsid w:val="00377B4A"/>
    <w:rsid w:val="00380EAE"/>
    <w:rsid w:val="00381C97"/>
    <w:rsid w:val="00381CDC"/>
    <w:rsid w:val="00383214"/>
    <w:rsid w:val="00384D83"/>
    <w:rsid w:val="00385F50"/>
    <w:rsid w:val="003861A7"/>
    <w:rsid w:val="0038624E"/>
    <w:rsid w:val="003864A9"/>
    <w:rsid w:val="00386991"/>
    <w:rsid w:val="00386BC4"/>
    <w:rsid w:val="003875CE"/>
    <w:rsid w:val="003900BA"/>
    <w:rsid w:val="003911FA"/>
    <w:rsid w:val="003922C8"/>
    <w:rsid w:val="00392CBB"/>
    <w:rsid w:val="00393B67"/>
    <w:rsid w:val="00393FB8"/>
    <w:rsid w:val="003949C5"/>
    <w:rsid w:val="00394AF4"/>
    <w:rsid w:val="00396170"/>
    <w:rsid w:val="00397300"/>
    <w:rsid w:val="00397E24"/>
    <w:rsid w:val="003A170B"/>
    <w:rsid w:val="003A1914"/>
    <w:rsid w:val="003A1F1B"/>
    <w:rsid w:val="003A2650"/>
    <w:rsid w:val="003A2EE4"/>
    <w:rsid w:val="003A3254"/>
    <w:rsid w:val="003A431C"/>
    <w:rsid w:val="003A4AA8"/>
    <w:rsid w:val="003A6828"/>
    <w:rsid w:val="003A7CB7"/>
    <w:rsid w:val="003B033F"/>
    <w:rsid w:val="003B07F8"/>
    <w:rsid w:val="003B0CBB"/>
    <w:rsid w:val="003B1D4E"/>
    <w:rsid w:val="003B2A43"/>
    <w:rsid w:val="003B3BA3"/>
    <w:rsid w:val="003B527E"/>
    <w:rsid w:val="003B5626"/>
    <w:rsid w:val="003B5AA4"/>
    <w:rsid w:val="003B63DD"/>
    <w:rsid w:val="003C7E14"/>
    <w:rsid w:val="003D12A3"/>
    <w:rsid w:val="003D1C63"/>
    <w:rsid w:val="003D1D73"/>
    <w:rsid w:val="003D242D"/>
    <w:rsid w:val="003D3732"/>
    <w:rsid w:val="003D4023"/>
    <w:rsid w:val="003D5A1F"/>
    <w:rsid w:val="003D6CBA"/>
    <w:rsid w:val="003D7D48"/>
    <w:rsid w:val="003E171C"/>
    <w:rsid w:val="003E1AA4"/>
    <w:rsid w:val="003E1E8B"/>
    <w:rsid w:val="003E26B4"/>
    <w:rsid w:val="003E44DC"/>
    <w:rsid w:val="003E47BE"/>
    <w:rsid w:val="003E4CC2"/>
    <w:rsid w:val="003E60E9"/>
    <w:rsid w:val="003E744F"/>
    <w:rsid w:val="003F0083"/>
    <w:rsid w:val="003F0BBC"/>
    <w:rsid w:val="003F0D21"/>
    <w:rsid w:val="003F1E4A"/>
    <w:rsid w:val="003F371D"/>
    <w:rsid w:val="003F74A1"/>
    <w:rsid w:val="004022E6"/>
    <w:rsid w:val="00402BA1"/>
    <w:rsid w:val="00402FC2"/>
    <w:rsid w:val="004034E9"/>
    <w:rsid w:val="00403E14"/>
    <w:rsid w:val="00404501"/>
    <w:rsid w:val="00405EA7"/>
    <w:rsid w:val="00405F6F"/>
    <w:rsid w:val="004067F3"/>
    <w:rsid w:val="00406896"/>
    <w:rsid w:val="0040733B"/>
    <w:rsid w:val="00407E1D"/>
    <w:rsid w:val="00410969"/>
    <w:rsid w:val="004112C2"/>
    <w:rsid w:val="00411541"/>
    <w:rsid w:val="00413A97"/>
    <w:rsid w:val="00415918"/>
    <w:rsid w:val="00417861"/>
    <w:rsid w:val="00417AC6"/>
    <w:rsid w:val="00420360"/>
    <w:rsid w:val="00421359"/>
    <w:rsid w:val="00421594"/>
    <w:rsid w:val="0042270B"/>
    <w:rsid w:val="00423A24"/>
    <w:rsid w:val="0042717A"/>
    <w:rsid w:val="00430DB2"/>
    <w:rsid w:val="00430E42"/>
    <w:rsid w:val="004354F5"/>
    <w:rsid w:val="00437B38"/>
    <w:rsid w:val="00440783"/>
    <w:rsid w:val="0044136B"/>
    <w:rsid w:val="004415C7"/>
    <w:rsid w:val="0044336C"/>
    <w:rsid w:val="004448E3"/>
    <w:rsid w:val="004473D5"/>
    <w:rsid w:val="0044775E"/>
    <w:rsid w:val="00450A80"/>
    <w:rsid w:val="0045228A"/>
    <w:rsid w:val="004523A9"/>
    <w:rsid w:val="00452A9C"/>
    <w:rsid w:val="00455A27"/>
    <w:rsid w:val="00455A2A"/>
    <w:rsid w:val="00455C22"/>
    <w:rsid w:val="00456114"/>
    <w:rsid w:val="00457506"/>
    <w:rsid w:val="00457D17"/>
    <w:rsid w:val="00461A77"/>
    <w:rsid w:val="00462726"/>
    <w:rsid w:val="00462D97"/>
    <w:rsid w:val="00464063"/>
    <w:rsid w:val="00464A7F"/>
    <w:rsid w:val="00464BAF"/>
    <w:rsid w:val="0046506E"/>
    <w:rsid w:val="00465496"/>
    <w:rsid w:val="00466116"/>
    <w:rsid w:val="00466478"/>
    <w:rsid w:val="00467396"/>
    <w:rsid w:val="00470154"/>
    <w:rsid w:val="00470D9A"/>
    <w:rsid w:val="00470EB9"/>
    <w:rsid w:val="00471021"/>
    <w:rsid w:val="004737A0"/>
    <w:rsid w:val="004738FF"/>
    <w:rsid w:val="00475363"/>
    <w:rsid w:val="00476592"/>
    <w:rsid w:val="00476D1C"/>
    <w:rsid w:val="004779C6"/>
    <w:rsid w:val="00480848"/>
    <w:rsid w:val="004828DA"/>
    <w:rsid w:val="00485605"/>
    <w:rsid w:val="00485B7E"/>
    <w:rsid w:val="00487665"/>
    <w:rsid w:val="00487B56"/>
    <w:rsid w:val="00487BF5"/>
    <w:rsid w:val="00487F3C"/>
    <w:rsid w:val="00487FFC"/>
    <w:rsid w:val="00490513"/>
    <w:rsid w:val="00490FD6"/>
    <w:rsid w:val="00491641"/>
    <w:rsid w:val="0049229A"/>
    <w:rsid w:val="004922A8"/>
    <w:rsid w:val="0049260E"/>
    <w:rsid w:val="00492962"/>
    <w:rsid w:val="0049348F"/>
    <w:rsid w:val="00494640"/>
    <w:rsid w:val="00495911"/>
    <w:rsid w:val="004A0855"/>
    <w:rsid w:val="004A1C57"/>
    <w:rsid w:val="004A1D21"/>
    <w:rsid w:val="004A25B8"/>
    <w:rsid w:val="004A5101"/>
    <w:rsid w:val="004A6322"/>
    <w:rsid w:val="004A6770"/>
    <w:rsid w:val="004A7499"/>
    <w:rsid w:val="004B0566"/>
    <w:rsid w:val="004B3625"/>
    <w:rsid w:val="004B368F"/>
    <w:rsid w:val="004B7A0C"/>
    <w:rsid w:val="004C0DBB"/>
    <w:rsid w:val="004C0F84"/>
    <w:rsid w:val="004C1966"/>
    <w:rsid w:val="004C1D61"/>
    <w:rsid w:val="004C3515"/>
    <w:rsid w:val="004C3C7D"/>
    <w:rsid w:val="004C47FD"/>
    <w:rsid w:val="004C5EFC"/>
    <w:rsid w:val="004C679A"/>
    <w:rsid w:val="004C690F"/>
    <w:rsid w:val="004C6D55"/>
    <w:rsid w:val="004D0580"/>
    <w:rsid w:val="004D0867"/>
    <w:rsid w:val="004D0C8B"/>
    <w:rsid w:val="004D2251"/>
    <w:rsid w:val="004D23C1"/>
    <w:rsid w:val="004D298A"/>
    <w:rsid w:val="004D45E4"/>
    <w:rsid w:val="004D547C"/>
    <w:rsid w:val="004D5E6E"/>
    <w:rsid w:val="004D696A"/>
    <w:rsid w:val="004D770E"/>
    <w:rsid w:val="004D7E9B"/>
    <w:rsid w:val="004E0454"/>
    <w:rsid w:val="004E145B"/>
    <w:rsid w:val="004E1BF7"/>
    <w:rsid w:val="004E2E5B"/>
    <w:rsid w:val="004E35D5"/>
    <w:rsid w:val="004E38C3"/>
    <w:rsid w:val="004E3BFD"/>
    <w:rsid w:val="004E41F3"/>
    <w:rsid w:val="004E4210"/>
    <w:rsid w:val="004E44E9"/>
    <w:rsid w:val="004E45A9"/>
    <w:rsid w:val="004E49B2"/>
    <w:rsid w:val="004E49DF"/>
    <w:rsid w:val="004E4B7E"/>
    <w:rsid w:val="004E635A"/>
    <w:rsid w:val="004F0033"/>
    <w:rsid w:val="004F0666"/>
    <w:rsid w:val="004F1316"/>
    <w:rsid w:val="004F3F44"/>
    <w:rsid w:val="004F416E"/>
    <w:rsid w:val="004F4BEE"/>
    <w:rsid w:val="004F528E"/>
    <w:rsid w:val="004F54D8"/>
    <w:rsid w:val="004F558B"/>
    <w:rsid w:val="004F5B62"/>
    <w:rsid w:val="004F732B"/>
    <w:rsid w:val="005001E4"/>
    <w:rsid w:val="005008EF"/>
    <w:rsid w:val="00500FB6"/>
    <w:rsid w:val="00502D83"/>
    <w:rsid w:val="00505030"/>
    <w:rsid w:val="005050F2"/>
    <w:rsid w:val="00506107"/>
    <w:rsid w:val="005064E6"/>
    <w:rsid w:val="00507F92"/>
    <w:rsid w:val="005100B4"/>
    <w:rsid w:val="00510ABB"/>
    <w:rsid w:val="005113CD"/>
    <w:rsid w:val="00511E68"/>
    <w:rsid w:val="00512201"/>
    <w:rsid w:val="00512548"/>
    <w:rsid w:val="005131A2"/>
    <w:rsid w:val="00513FCA"/>
    <w:rsid w:val="00514685"/>
    <w:rsid w:val="005153A3"/>
    <w:rsid w:val="00522398"/>
    <w:rsid w:val="00524107"/>
    <w:rsid w:val="0052590C"/>
    <w:rsid w:val="00527033"/>
    <w:rsid w:val="005278D6"/>
    <w:rsid w:val="00527ADB"/>
    <w:rsid w:val="00527AE8"/>
    <w:rsid w:val="00530A45"/>
    <w:rsid w:val="00530DEA"/>
    <w:rsid w:val="005324D3"/>
    <w:rsid w:val="00533F35"/>
    <w:rsid w:val="005343A1"/>
    <w:rsid w:val="005349D0"/>
    <w:rsid w:val="00535177"/>
    <w:rsid w:val="0053546C"/>
    <w:rsid w:val="0053679B"/>
    <w:rsid w:val="00536808"/>
    <w:rsid w:val="00540421"/>
    <w:rsid w:val="00540C11"/>
    <w:rsid w:val="0054126F"/>
    <w:rsid w:val="00541405"/>
    <w:rsid w:val="0054171D"/>
    <w:rsid w:val="00541A4B"/>
    <w:rsid w:val="00542D1F"/>
    <w:rsid w:val="00542D4E"/>
    <w:rsid w:val="00542D70"/>
    <w:rsid w:val="0054321F"/>
    <w:rsid w:val="00544878"/>
    <w:rsid w:val="0054618D"/>
    <w:rsid w:val="00546613"/>
    <w:rsid w:val="005467A4"/>
    <w:rsid w:val="00546B6D"/>
    <w:rsid w:val="00546C55"/>
    <w:rsid w:val="00550423"/>
    <w:rsid w:val="00552AC9"/>
    <w:rsid w:val="00553335"/>
    <w:rsid w:val="00554D1F"/>
    <w:rsid w:val="00560470"/>
    <w:rsid w:val="00560995"/>
    <w:rsid w:val="00560C5F"/>
    <w:rsid w:val="00561599"/>
    <w:rsid w:val="00561ACB"/>
    <w:rsid w:val="0056282F"/>
    <w:rsid w:val="00563EE4"/>
    <w:rsid w:val="00564144"/>
    <w:rsid w:val="0056476B"/>
    <w:rsid w:val="00565455"/>
    <w:rsid w:val="0056654D"/>
    <w:rsid w:val="00567C90"/>
    <w:rsid w:val="00567DDE"/>
    <w:rsid w:val="00570553"/>
    <w:rsid w:val="005709FE"/>
    <w:rsid w:val="00570A9E"/>
    <w:rsid w:val="00570C98"/>
    <w:rsid w:val="005713C5"/>
    <w:rsid w:val="005717DB"/>
    <w:rsid w:val="00572229"/>
    <w:rsid w:val="00572F81"/>
    <w:rsid w:val="0057361D"/>
    <w:rsid w:val="00573C4D"/>
    <w:rsid w:val="005740FF"/>
    <w:rsid w:val="00574197"/>
    <w:rsid w:val="005745D6"/>
    <w:rsid w:val="00574DE9"/>
    <w:rsid w:val="00574F68"/>
    <w:rsid w:val="00575CB4"/>
    <w:rsid w:val="00576A04"/>
    <w:rsid w:val="0057735C"/>
    <w:rsid w:val="005819EF"/>
    <w:rsid w:val="00583951"/>
    <w:rsid w:val="00583D73"/>
    <w:rsid w:val="00584C97"/>
    <w:rsid w:val="00584CC1"/>
    <w:rsid w:val="005852CA"/>
    <w:rsid w:val="00586009"/>
    <w:rsid w:val="00591DE9"/>
    <w:rsid w:val="005932AB"/>
    <w:rsid w:val="005932E5"/>
    <w:rsid w:val="005943FE"/>
    <w:rsid w:val="00594C82"/>
    <w:rsid w:val="0059529C"/>
    <w:rsid w:val="005A1D20"/>
    <w:rsid w:val="005A2C50"/>
    <w:rsid w:val="005A68DB"/>
    <w:rsid w:val="005A6C8B"/>
    <w:rsid w:val="005A77D0"/>
    <w:rsid w:val="005B01D7"/>
    <w:rsid w:val="005B3D4C"/>
    <w:rsid w:val="005B4BA4"/>
    <w:rsid w:val="005B5015"/>
    <w:rsid w:val="005B51EC"/>
    <w:rsid w:val="005B54D0"/>
    <w:rsid w:val="005B57A4"/>
    <w:rsid w:val="005B78C4"/>
    <w:rsid w:val="005B7A8D"/>
    <w:rsid w:val="005C11AD"/>
    <w:rsid w:val="005C16B0"/>
    <w:rsid w:val="005C426D"/>
    <w:rsid w:val="005D0352"/>
    <w:rsid w:val="005D1C70"/>
    <w:rsid w:val="005D2E1C"/>
    <w:rsid w:val="005D31C9"/>
    <w:rsid w:val="005D4314"/>
    <w:rsid w:val="005D50FF"/>
    <w:rsid w:val="005D55B5"/>
    <w:rsid w:val="005D61FE"/>
    <w:rsid w:val="005D691E"/>
    <w:rsid w:val="005D6A24"/>
    <w:rsid w:val="005D74D0"/>
    <w:rsid w:val="005D7BE7"/>
    <w:rsid w:val="005E2DCF"/>
    <w:rsid w:val="005E33E7"/>
    <w:rsid w:val="005E3830"/>
    <w:rsid w:val="005E4EFB"/>
    <w:rsid w:val="005E5B5D"/>
    <w:rsid w:val="005E6CD5"/>
    <w:rsid w:val="005F02F1"/>
    <w:rsid w:val="005F09F8"/>
    <w:rsid w:val="005F1353"/>
    <w:rsid w:val="005F14A0"/>
    <w:rsid w:val="005F1E08"/>
    <w:rsid w:val="005F28C1"/>
    <w:rsid w:val="005F3218"/>
    <w:rsid w:val="005F3AFE"/>
    <w:rsid w:val="005F5CC7"/>
    <w:rsid w:val="0060020F"/>
    <w:rsid w:val="00600D2D"/>
    <w:rsid w:val="00601E16"/>
    <w:rsid w:val="00602A52"/>
    <w:rsid w:val="00602DBA"/>
    <w:rsid w:val="00604914"/>
    <w:rsid w:val="006052A9"/>
    <w:rsid w:val="00605711"/>
    <w:rsid w:val="00606C48"/>
    <w:rsid w:val="006078C7"/>
    <w:rsid w:val="00610750"/>
    <w:rsid w:val="00610AC7"/>
    <w:rsid w:val="00610C63"/>
    <w:rsid w:val="00611854"/>
    <w:rsid w:val="00611EA4"/>
    <w:rsid w:val="006123F2"/>
    <w:rsid w:val="006135A5"/>
    <w:rsid w:val="00614329"/>
    <w:rsid w:val="00614EC7"/>
    <w:rsid w:val="00615A31"/>
    <w:rsid w:val="00620750"/>
    <w:rsid w:val="00620A08"/>
    <w:rsid w:val="006210F3"/>
    <w:rsid w:val="00621EE4"/>
    <w:rsid w:val="006233A9"/>
    <w:rsid w:val="0062479C"/>
    <w:rsid w:val="00624C69"/>
    <w:rsid w:val="0063039C"/>
    <w:rsid w:val="00633882"/>
    <w:rsid w:val="006341D4"/>
    <w:rsid w:val="006343CE"/>
    <w:rsid w:val="00634FC9"/>
    <w:rsid w:val="006356E7"/>
    <w:rsid w:val="00635988"/>
    <w:rsid w:val="00636F1C"/>
    <w:rsid w:val="00636F61"/>
    <w:rsid w:val="00637872"/>
    <w:rsid w:val="0064042C"/>
    <w:rsid w:val="00640DAD"/>
    <w:rsid w:val="00640DB9"/>
    <w:rsid w:val="00643D2E"/>
    <w:rsid w:val="006446BD"/>
    <w:rsid w:val="006456B2"/>
    <w:rsid w:val="00645973"/>
    <w:rsid w:val="00646C8C"/>
    <w:rsid w:val="0064769E"/>
    <w:rsid w:val="006504A5"/>
    <w:rsid w:val="00650849"/>
    <w:rsid w:val="00650B52"/>
    <w:rsid w:val="00650C57"/>
    <w:rsid w:val="00650C85"/>
    <w:rsid w:val="0065126D"/>
    <w:rsid w:val="00652063"/>
    <w:rsid w:val="006522E2"/>
    <w:rsid w:val="00653AE5"/>
    <w:rsid w:val="00654403"/>
    <w:rsid w:val="00654A17"/>
    <w:rsid w:val="00656666"/>
    <w:rsid w:val="00657854"/>
    <w:rsid w:val="006633F7"/>
    <w:rsid w:val="00663851"/>
    <w:rsid w:val="00663A00"/>
    <w:rsid w:val="00663CD5"/>
    <w:rsid w:val="00666240"/>
    <w:rsid w:val="0066628E"/>
    <w:rsid w:val="0066667C"/>
    <w:rsid w:val="00666C1F"/>
    <w:rsid w:val="00666F64"/>
    <w:rsid w:val="00667804"/>
    <w:rsid w:val="00670744"/>
    <w:rsid w:val="00670B74"/>
    <w:rsid w:val="00670FFF"/>
    <w:rsid w:val="00672BD0"/>
    <w:rsid w:val="00673514"/>
    <w:rsid w:val="00673EC6"/>
    <w:rsid w:val="00675FB4"/>
    <w:rsid w:val="0068019E"/>
    <w:rsid w:val="006812F1"/>
    <w:rsid w:val="00681D9E"/>
    <w:rsid w:val="006836E2"/>
    <w:rsid w:val="00684831"/>
    <w:rsid w:val="00684ACF"/>
    <w:rsid w:val="0068676B"/>
    <w:rsid w:val="00686EE4"/>
    <w:rsid w:val="0068742F"/>
    <w:rsid w:val="006907D0"/>
    <w:rsid w:val="006925CC"/>
    <w:rsid w:val="00692E75"/>
    <w:rsid w:val="00692ECD"/>
    <w:rsid w:val="00693E11"/>
    <w:rsid w:val="00694561"/>
    <w:rsid w:val="00695CE1"/>
    <w:rsid w:val="00696ECD"/>
    <w:rsid w:val="006979EF"/>
    <w:rsid w:val="00697D01"/>
    <w:rsid w:val="006A03FE"/>
    <w:rsid w:val="006A052E"/>
    <w:rsid w:val="006A0601"/>
    <w:rsid w:val="006A1905"/>
    <w:rsid w:val="006A1EFF"/>
    <w:rsid w:val="006A30D6"/>
    <w:rsid w:val="006A4632"/>
    <w:rsid w:val="006A576F"/>
    <w:rsid w:val="006A7CC8"/>
    <w:rsid w:val="006B0023"/>
    <w:rsid w:val="006B06C4"/>
    <w:rsid w:val="006B2CE0"/>
    <w:rsid w:val="006B2EBF"/>
    <w:rsid w:val="006B34FD"/>
    <w:rsid w:val="006B38D1"/>
    <w:rsid w:val="006B3ADA"/>
    <w:rsid w:val="006B3E5B"/>
    <w:rsid w:val="006B694C"/>
    <w:rsid w:val="006B7C6D"/>
    <w:rsid w:val="006B7E38"/>
    <w:rsid w:val="006C1332"/>
    <w:rsid w:val="006C2DFB"/>
    <w:rsid w:val="006C3087"/>
    <w:rsid w:val="006C3D75"/>
    <w:rsid w:val="006C46E6"/>
    <w:rsid w:val="006C4FF1"/>
    <w:rsid w:val="006C5143"/>
    <w:rsid w:val="006C6898"/>
    <w:rsid w:val="006C6947"/>
    <w:rsid w:val="006C6AAF"/>
    <w:rsid w:val="006C7258"/>
    <w:rsid w:val="006C76CB"/>
    <w:rsid w:val="006D0EA0"/>
    <w:rsid w:val="006D0FE1"/>
    <w:rsid w:val="006D242B"/>
    <w:rsid w:val="006D2815"/>
    <w:rsid w:val="006D2E70"/>
    <w:rsid w:val="006D3899"/>
    <w:rsid w:val="006D4ED4"/>
    <w:rsid w:val="006D6F19"/>
    <w:rsid w:val="006D7058"/>
    <w:rsid w:val="006E0479"/>
    <w:rsid w:val="006E162A"/>
    <w:rsid w:val="006E170B"/>
    <w:rsid w:val="006E1882"/>
    <w:rsid w:val="006E29DF"/>
    <w:rsid w:val="006E2BEE"/>
    <w:rsid w:val="006E3146"/>
    <w:rsid w:val="006E3F80"/>
    <w:rsid w:val="006E4DA9"/>
    <w:rsid w:val="006E4E94"/>
    <w:rsid w:val="006E73FA"/>
    <w:rsid w:val="006E7697"/>
    <w:rsid w:val="006E7731"/>
    <w:rsid w:val="006E7B35"/>
    <w:rsid w:val="006E7CC7"/>
    <w:rsid w:val="006F09C6"/>
    <w:rsid w:val="006F3B28"/>
    <w:rsid w:val="006F3C5C"/>
    <w:rsid w:val="006F4063"/>
    <w:rsid w:val="006F4503"/>
    <w:rsid w:val="006F55B3"/>
    <w:rsid w:val="006F5FC5"/>
    <w:rsid w:val="007028A5"/>
    <w:rsid w:val="00702E26"/>
    <w:rsid w:val="00703483"/>
    <w:rsid w:val="00704779"/>
    <w:rsid w:val="00704EB7"/>
    <w:rsid w:val="00707BA7"/>
    <w:rsid w:val="007109F2"/>
    <w:rsid w:val="00710AF0"/>
    <w:rsid w:val="00711078"/>
    <w:rsid w:val="00712BA1"/>
    <w:rsid w:val="007131E3"/>
    <w:rsid w:val="007137C0"/>
    <w:rsid w:val="00714FD0"/>
    <w:rsid w:val="00715516"/>
    <w:rsid w:val="0071587E"/>
    <w:rsid w:val="00716BA5"/>
    <w:rsid w:val="007176B9"/>
    <w:rsid w:val="00722506"/>
    <w:rsid w:val="00722B3E"/>
    <w:rsid w:val="00722E27"/>
    <w:rsid w:val="00723AB7"/>
    <w:rsid w:val="00724432"/>
    <w:rsid w:val="00726C08"/>
    <w:rsid w:val="00731D94"/>
    <w:rsid w:val="00733104"/>
    <w:rsid w:val="007414B6"/>
    <w:rsid w:val="00741840"/>
    <w:rsid w:val="00742F5D"/>
    <w:rsid w:val="007435B0"/>
    <w:rsid w:val="00743693"/>
    <w:rsid w:val="007441D3"/>
    <w:rsid w:val="0074431B"/>
    <w:rsid w:val="0074489A"/>
    <w:rsid w:val="00745748"/>
    <w:rsid w:val="0074585D"/>
    <w:rsid w:val="00745C9D"/>
    <w:rsid w:val="00745E70"/>
    <w:rsid w:val="00746A63"/>
    <w:rsid w:val="00746EB5"/>
    <w:rsid w:val="00750F70"/>
    <w:rsid w:val="00751EF3"/>
    <w:rsid w:val="00752778"/>
    <w:rsid w:val="00752DAD"/>
    <w:rsid w:val="007571C8"/>
    <w:rsid w:val="0075730E"/>
    <w:rsid w:val="00757CE6"/>
    <w:rsid w:val="0076234B"/>
    <w:rsid w:val="00764A01"/>
    <w:rsid w:val="00767815"/>
    <w:rsid w:val="00767830"/>
    <w:rsid w:val="00770318"/>
    <w:rsid w:val="00772E3D"/>
    <w:rsid w:val="00772F74"/>
    <w:rsid w:val="0077394E"/>
    <w:rsid w:val="007739EE"/>
    <w:rsid w:val="00773B4E"/>
    <w:rsid w:val="007742B3"/>
    <w:rsid w:val="007746B2"/>
    <w:rsid w:val="00775E0A"/>
    <w:rsid w:val="007760FF"/>
    <w:rsid w:val="00777EEB"/>
    <w:rsid w:val="0078093A"/>
    <w:rsid w:val="00781439"/>
    <w:rsid w:val="007814AC"/>
    <w:rsid w:val="00781C9C"/>
    <w:rsid w:val="0078273B"/>
    <w:rsid w:val="0078303F"/>
    <w:rsid w:val="007838A7"/>
    <w:rsid w:val="00785841"/>
    <w:rsid w:val="00791001"/>
    <w:rsid w:val="007912DC"/>
    <w:rsid w:val="0079396A"/>
    <w:rsid w:val="00794CAF"/>
    <w:rsid w:val="00794E84"/>
    <w:rsid w:val="00794F74"/>
    <w:rsid w:val="0079570C"/>
    <w:rsid w:val="00795A75"/>
    <w:rsid w:val="0079634B"/>
    <w:rsid w:val="007967E5"/>
    <w:rsid w:val="00796975"/>
    <w:rsid w:val="0079780F"/>
    <w:rsid w:val="007A1FC2"/>
    <w:rsid w:val="007A2891"/>
    <w:rsid w:val="007A5538"/>
    <w:rsid w:val="007A57E4"/>
    <w:rsid w:val="007A5D82"/>
    <w:rsid w:val="007A6077"/>
    <w:rsid w:val="007A7041"/>
    <w:rsid w:val="007A727A"/>
    <w:rsid w:val="007B0219"/>
    <w:rsid w:val="007B0BFE"/>
    <w:rsid w:val="007B1175"/>
    <w:rsid w:val="007B2812"/>
    <w:rsid w:val="007B473E"/>
    <w:rsid w:val="007B4F1E"/>
    <w:rsid w:val="007C0710"/>
    <w:rsid w:val="007C0E26"/>
    <w:rsid w:val="007C0F4C"/>
    <w:rsid w:val="007C10F1"/>
    <w:rsid w:val="007C3076"/>
    <w:rsid w:val="007C505E"/>
    <w:rsid w:val="007C508B"/>
    <w:rsid w:val="007C5985"/>
    <w:rsid w:val="007C7F1A"/>
    <w:rsid w:val="007D02F6"/>
    <w:rsid w:val="007D20DA"/>
    <w:rsid w:val="007D2E17"/>
    <w:rsid w:val="007D3EF4"/>
    <w:rsid w:val="007D4486"/>
    <w:rsid w:val="007D529C"/>
    <w:rsid w:val="007D6601"/>
    <w:rsid w:val="007D669C"/>
    <w:rsid w:val="007D66B5"/>
    <w:rsid w:val="007D69D6"/>
    <w:rsid w:val="007D6A09"/>
    <w:rsid w:val="007E0CAE"/>
    <w:rsid w:val="007E19BE"/>
    <w:rsid w:val="007E1E67"/>
    <w:rsid w:val="007E205D"/>
    <w:rsid w:val="007E288F"/>
    <w:rsid w:val="007E2E73"/>
    <w:rsid w:val="007E4167"/>
    <w:rsid w:val="007E510C"/>
    <w:rsid w:val="007E7383"/>
    <w:rsid w:val="007E7F6F"/>
    <w:rsid w:val="007F0295"/>
    <w:rsid w:val="007F1C59"/>
    <w:rsid w:val="007F3835"/>
    <w:rsid w:val="007F48E4"/>
    <w:rsid w:val="007F5BA9"/>
    <w:rsid w:val="007F6175"/>
    <w:rsid w:val="00801077"/>
    <w:rsid w:val="0080186C"/>
    <w:rsid w:val="00802247"/>
    <w:rsid w:val="00802D77"/>
    <w:rsid w:val="00803220"/>
    <w:rsid w:val="0080379A"/>
    <w:rsid w:val="0080395B"/>
    <w:rsid w:val="00804B36"/>
    <w:rsid w:val="0080612B"/>
    <w:rsid w:val="0080635D"/>
    <w:rsid w:val="0080770A"/>
    <w:rsid w:val="008134B9"/>
    <w:rsid w:val="00813845"/>
    <w:rsid w:val="0081570A"/>
    <w:rsid w:val="00816910"/>
    <w:rsid w:val="00817D7E"/>
    <w:rsid w:val="00817F56"/>
    <w:rsid w:val="008201EF"/>
    <w:rsid w:val="00820CE5"/>
    <w:rsid w:val="008228B1"/>
    <w:rsid w:val="00825525"/>
    <w:rsid w:val="008255D0"/>
    <w:rsid w:val="00827843"/>
    <w:rsid w:val="008302D1"/>
    <w:rsid w:val="00830F90"/>
    <w:rsid w:val="00831237"/>
    <w:rsid w:val="00833F35"/>
    <w:rsid w:val="0083411E"/>
    <w:rsid w:val="00837150"/>
    <w:rsid w:val="00837CAA"/>
    <w:rsid w:val="008405E2"/>
    <w:rsid w:val="00841075"/>
    <w:rsid w:val="008421A6"/>
    <w:rsid w:val="00845D2C"/>
    <w:rsid w:val="008465E7"/>
    <w:rsid w:val="0084691C"/>
    <w:rsid w:val="00850B30"/>
    <w:rsid w:val="008529B9"/>
    <w:rsid w:val="008530C1"/>
    <w:rsid w:val="0085334F"/>
    <w:rsid w:val="00853A43"/>
    <w:rsid w:val="008550E0"/>
    <w:rsid w:val="008552ED"/>
    <w:rsid w:val="008558A7"/>
    <w:rsid w:val="00856D1F"/>
    <w:rsid w:val="0085796C"/>
    <w:rsid w:val="00860C3D"/>
    <w:rsid w:val="00864173"/>
    <w:rsid w:val="00864592"/>
    <w:rsid w:val="008646EA"/>
    <w:rsid w:val="00865B20"/>
    <w:rsid w:val="00865B73"/>
    <w:rsid w:val="0086684E"/>
    <w:rsid w:val="0087083F"/>
    <w:rsid w:val="008727F5"/>
    <w:rsid w:val="00873A2C"/>
    <w:rsid w:val="00875333"/>
    <w:rsid w:val="008754C7"/>
    <w:rsid w:val="008773E1"/>
    <w:rsid w:val="008776CC"/>
    <w:rsid w:val="00880EF6"/>
    <w:rsid w:val="00881193"/>
    <w:rsid w:val="00883579"/>
    <w:rsid w:val="00887032"/>
    <w:rsid w:val="00887A79"/>
    <w:rsid w:val="00890587"/>
    <w:rsid w:val="00891250"/>
    <w:rsid w:val="008916C4"/>
    <w:rsid w:val="008937DA"/>
    <w:rsid w:val="00893D84"/>
    <w:rsid w:val="008946BD"/>
    <w:rsid w:val="00894851"/>
    <w:rsid w:val="00895370"/>
    <w:rsid w:val="0089586D"/>
    <w:rsid w:val="00895A06"/>
    <w:rsid w:val="0089638D"/>
    <w:rsid w:val="008A0915"/>
    <w:rsid w:val="008A1243"/>
    <w:rsid w:val="008A363E"/>
    <w:rsid w:val="008A3961"/>
    <w:rsid w:val="008A4D5E"/>
    <w:rsid w:val="008A502B"/>
    <w:rsid w:val="008A527E"/>
    <w:rsid w:val="008A703D"/>
    <w:rsid w:val="008A7F63"/>
    <w:rsid w:val="008B0B3F"/>
    <w:rsid w:val="008B0D0D"/>
    <w:rsid w:val="008B1D4A"/>
    <w:rsid w:val="008B2DD7"/>
    <w:rsid w:val="008B4294"/>
    <w:rsid w:val="008B6AB8"/>
    <w:rsid w:val="008B6D06"/>
    <w:rsid w:val="008B7292"/>
    <w:rsid w:val="008B7C95"/>
    <w:rsid w:val="008C2CC0"/>
    <w:rsid w:val="008C3EFC"/>
    <w:rsid w:val="008C4431"/>
    <w:rsid w:val="008C73D7"/>
    <w:rsid w:val="008C786C"/>
    <w:rsid w:val="008D0513"/>
    <w:rsid w:val="008D1017"/>
    <w:rsid w:val="008D258E"/>
    <w:rsid w:val="008D2EDD"/>
    <w:rsid w:val="008D3B8B"/>
    <w:rsid w:val="008D4B6D"/>
    <w:rsid w:val="008D679B"/>
    <w:rsid w:val="008D6B2B"/>
    <w:rsid w:val="008D6D4B"/>
    <w:rsid w:val="008D7770"/>
    <w:rsid w:val="008E025E"/>
    <w:rsid w:val="008E0F36"/>
    <w:rsid w:val="008E17B9"/>
    <w:rsid w:val="008E19D7"/>
    <w:rsid w:val="008E2318"/>
    <w:rsid w:val="008E25CA"/>
    <w:rsid w:val="008E269F"/>
    <w:rsid w:val="008E305F"/>
    <w:rsid w:val="008E4FE6"/>
    <w:rsid w:val="008E6C76"/>
    <w:rsid w:val="008E7CC3"/>
    <w:rsid w:val="008F220B"/>
    <w:rsid w:val="008F257B"/>
    <w:rsid w:val="008F265E"/>
    <w:rsid w:val="008F2FE4"/>
    <w:rsid w:val="008F3444"/>
    <w:rsid w:val="008F3D0F"/>
    <w:rsid w:val="008F5A33"/>
    <w:rsid w:val="008F5E7B"/>
    <w:rsid w:val="00900CD8"/>
    <w:rsid w:val="009019BD"/>
    <w:rsid w:val="009041AC"/>
    <w:rsid w:val="00904402"/>
    <w:rsid w:val="00904BB1"/>
    <w:rsid w:val="00904D1C"/>
    <w:rsid w:val="00904E39"/>
    <w:rsid w:val="009071C4"/>
    <w:rsid w:val="0091089F"/>
    <w:rsid w:val="009111C1"/>
    <w:rsid w:val="00912A48"/>
    <w:rsid w:val="00912E3A"/>
    <w:rsid w:val="00915D31"/>
    <w:rsid w:val="00916247"/>
    <w:rsid w:val="00916489"/>
    <w:rsid w:val="00916BB2"/>
    <w:rsid w:val="009209EA"/>
    <w:rsid w:val="00921394"/>
    <w:rsid w:val="00922220"/>
    <w:rsid w:val="009224C4"/>
    <w:rsid w:val="00922B71"/>
    <w:rsid w:val="00924C2F"/>
    <w:rsid w:val="009255D1"/>
    <w:rsid w:val="0092677D"/>
    <w:rsid w:val="00926A49"/>
    <w:rsid w:val="00930FB9"/>
    <w:rsid w:val="0093437F"/>
    <w:rsid w:val="00934504"/>
    <w:rsid w:val="00937544"/>
    <w:rsid w:val="00940E1F"/>
    <w:rsid w:val="00943559"/>
    <w:rsid w:val="00946AC1"/>
    <w:rsid w:val="00946E1D"/>
    <w:rsid w:val="00947888"/>
    <w:rsid w:val="00947AA2"/>
    <w:rsid w:val="00947C10"/>
    <w:rsid w:val="00947CDF"/>
    <w:rsid w:val="00950D51"/>
    <w:rsid w:val="00951000"/>
    <w:rsid w:val="0095143C"/>
    <w:rsid w:val="0095323A"/>
    <w:rsid w:val="00953D0E"/>
    <w:rsid w:val="00954F2B"/>
    <w:rsid w:val="009565F7"/>
    <w:rsid w:val="009579EB"/>
    <w:rsid w:val="009618A6"/>
    <w:rsid w:val="009644DB"/>
    <w:rsid w:val="0096569E"/>
    <w:rsid w:val="00966CE3"/>
    <w:rsid w:val="00971CDF"/>
    <w:rsid w:val="009721C6"/>
    <w:rsid w:val="009725D8"/>
    <w:rsid w:val="009727E4"/>
    <w:rsid w:val="00975047"/>
    <w:rsid w:val="00975559"/>
    <w:rsid w:val="00977D79"/>
    <w:rsid w:val="0098043C"/>
    <w:rsid w:val="00980489"/>
    <w:rsid w:val="009814C2"/>
    <w:rsid w:val="009832AB"/>
    <w:rsid w:val="00983AA5"/>
    <w:rsid w:val="00984679"/>
    <w:rsid w:val="009848D1"/>
    <w:rsid w:val="009859C5"/>
    <w:rsid w:val="00985FFC"/>
    <w:rsid w:val="00986326"/>
    <w:rsid w:val="00987C39"/>
    <w:rsid w:val="00987E5D"/>
    <w:rsid w:val="00990D6F"/>
    <w:rsid w:val="00991B07"/>
    <w:rsid w:val="00991C8C"/>
    <w:rsid w:val="00992804"/>
    <w:rsid w:val="00994239"/>
    <w:rsid w:val="009A17A8"/>
    <w:rsid w:val="009A2447"/>
    <w:rsid w:val="009A396B"/>
    <w:rsid w:val="009A541C"/>
    <w:rsid w:val="009A5C1A"/>
    <w:rsid w:val="009B0EF9"/>
    <w:rsid w:val="009B0F8A"/>
    <w:rsid w:val="009B1DC5"/>
    <w:rsid w:val="009B200B"/>
    <w:rsid w:val="009B371C"/>
    <w:rsid w:val="009B4330"/>
    <w:rsid w:val="009B4B39"/>
    <w:rsid w:val="009B527A"/>
    <w:rsid w:val="009B5395"/>
    <w:rsid w:val="009B556F"/>
    <w:rsid w:val="009B5797"/>
    <w:rsid w:val="009B660A"/>
    <w:rsid w:val="009B6FBF"/>
    <w:rsid w:val="009B700E"/>
    <w:rsid w:val="009B72D4"/>
    <w:rsid w:val="009B7B93"/>
    <w:rsid w:val="009B7EF3"/>
    <w:rsid w:val="009C19F1"/>
    <w:rsid w:val="009C4030"/>
    <w:rsid w:val="009C506B"/>
    <w:rsid w:val="009C6F88"/>
    <w:rsid w:val="009C70F0"/>
    <w:rsid w:val="009D0574"/>
    <w:rsid w:val="009D1480"/>
    <w:rsid w:val="009D3DFC"/>
    <w:rsid w:val="009D53C6"/>
    <w:rsid w:val="009E1342"/>
    <w:rsid w:val="009E1893"/>
    <w:rsid w:val="009E19E0"/>
    <w:rsid w:val="009E38CA"/>
    <w:rsid w:val="009E3F05"/>
    <w:rsid w:val="009E5453"/>
    <w:rsid w:val="009E6433"/>
    <w:rsid w:val="009E6E00"/>
    <w:rsid w:val="009E7BDE"/>
    <w:rsid w:val="009F29D4"/>
    <w:rsid w:val="009F2CCE"/>
    <w:rsid w:val="009F2E52"/>
    <w:rsid w:val="009F3036"/>
    <w:rsid w:val="009F33D7"/>
    <w:rsid w:val="009F3CE8"/>
    <w:rsid w:val="009F46FF"/>
    <w:rsid w:val="009F7930"/>
    <w:rsid w:val="009F799A"/>
    <w:rsid w:val="009F7DFC"/>
    <w:rsid w:val="00A00B5B"/>
    <w:rsid w:val="00A0107D"/>
    <w:rsid w:val="00A03CD3"/>
    <w:rsid w:val="00A03DFE"/>
    <w:rsid w:val="00A04282"/>
    <w:rsid w:val="00A052F0"/>
    <w:rsid w:val="00A05F98"/>
    <w:rsid w:val="00A10430"/>
    <w:rsid w:val="00A12878"/>
    <w:rsid w:val="00A12E3A"/>
    <w:rsid w:val="00A14A4E"/>
    <w:rsid w:val="00A15DC0"/>
    <w:rsid w:val="00A15E83"/>
    <w:rsid w:val="00A164FB"/>
    <w:rsid w:val="00A16704"/>
    <w:rsid w:val="00A16706"/>
    <w:rsid w:val="00A169EB"/>
    <w:rsid w:val="00A16B31"/>
    <w:rsid w:val="00A1752D"/>
    <w:rsid w:val="00A2031F"/>
    <w:rsid w:val="00A20DB9"/>
    <w:rsid w:val="00A213B4"/>
    <w:rsid w:val="00A25C89"/>
    <w:rsid w:val="00A30191"/>
    <w:rsid w:val="00A318AF"/>
    <w:rsid w:val="00A32A35"/>
    <w:rsid w:val="00A33390"/>
    <w:rsid w:val="00A33671"/>
    <w:rsid w:val="00A33719"/>
    <w:rsid w:val="00A339A9"/>
    <w:rsid w:val="00A33B53"/>
    <w:rsid w:val="00A359D5"/>
    <w:rsid w:val="00A4120E"/>
    <w:rsid w:val="00A413F8"/>
    <w:rsid w:val="00A4175B"/>
    <w:rsid w:val="00A42C9E"/>
    <w:rsid w:val="00A42F3D"/>
    <w:rsid w:val="00A4301F"/>
    <w:rsid w:val="00A43B16"/>
    <w:rsid w:val="00A44E46"/>
    <w:rsid w:val="00A4508A"/>
    <w:rsid w:val="00A4581B"/>
    <w:rsid w:val="00A4673A"/>
    <w:rsid w:val="00A50E0B"/>
    <w:rsid w:val="00A50FF1"/>
    <w:rsid w:val="00A51DCB"/>
    <w:rsid w:val="00A52120"/>
    <w:rsid w:val="00A5387E"/>
    <w:rsid w:val="00A5449C"/>
    <w:rsid w:val="00A552DF"/>
    <w:rsid w:val="00A56753"/>
    <w:rsid w:val="00A56C55"/>
    <w:rsid w:val="00A56EF0"/>
    <w:rsid w:val="00A60EA2"/>
    <w:rsid w:val="00A61801"/>
    <w:rsid w:val="00A61F91"/>
    <w:rsid w:val="00A644F7"/>
    <w:rsid w:val="00A64C80"/>
    <w:rsid w:val="00A64FAF"/>
    <w:rsid w:val="00A671EB"/>
    <w:rsid w:val="00A70C00"/>
    <w:rsid w:val="00A71405"/>
    <w:rsid w:val="00A7193C"/>
    <w:rsid w:val="00A74557"/>
    <w:rsid w:val="00A76DA1"/>
    <w:rsid w:val="00A77BC6"/>
    <w:rsid w:val="00A804F9"/>
    <w:rsid w:val="00A818C7"/>
    <w:rsid w:val="00A82200"/>
    <w:rsid w:val="00A82479"/>
    <w:rsid w:val="00A83E16"/>
    <w:rsid w:val="00A84537"/>
    <w:rsid w:val="00A85BC1"/>
    <w:rsid w:val="00A86269"/>
    <w:rsid w:val="00A86D17"/>
    <w:rsid w:val="00A92D9A"/>
    <w:rsid w:val="00A936FB"/>
    <w:rsid w:val="00A93EEE"/>
    <w:rsid w:val="00A94E88"/>
    <w:rsid w:val="00A951E0"/>
    <w:rsid w:val="00A9522F"/>
    <w:rsid w:val="00A95C07"/>
    <w:rsid w:val="00A96DBC"/>
    <w:rsid w:val="00A9776E"/>
    <w:rsid w:val="00A97E2E"/>
    <w:rsid w:val="00AA0A47"/>
    <w:rsid w:val="00AA273F"/>
    <w:rsid w:val="00AA432C"/>
    <w:rsid w:val="00AA4F49"/>
    <w:rsid w:val="00AA612A"/>
    <w:rsid w:val="00AA612E"/>
    <w:rsid w:val="00AA79F0"/>
    <w:rsid w:val="00AA7FF2"/>
    <w:rsid w:val="00AB1522"/>
    <w:rsid w:val="00AB2DBE"/>
    <w:rsid w:val="00AB35EF"/>
    <w:rsid w:val="00AB3F7D"/>
    <w:rsid w:val="00AB470D"/>
    <w:rsid w:val="00AB5868"/>
    <w:rsid w:val="00AB5A2B"/>
    <w:rsid w:val="00AC3C52"/>
    <w:rsid w:val="00AC55D8"/>
    <w:rsid w:val="00AC679F"/>
    <w:rsid w:val="00AC741A"/>
    <w:rsid w:val="00AD0894"/>
    <w:rsid w:val="00AD0938"/>
    <w:rsid w:val="00AD1103"/>
    <w:rsid w:val="00AD27AA"/>
    <w:rsid w:val="00AD3EDC"/>
    <w:rsid w:val="00AD4644"/>
    <w:rsid w:val="00AD4A4D"/>
    <w:rsid w:val="00AD636A"/>
    <w:rsid w:val="00AD656A"/>
    <w:rsid w:val="00AD6958"/>
    <w:rsid w:val="00AE035E"/>
    <w:rsid w:val="00AE1952"/>
    <w:rsid w:val="00AE1C37"/>
    <w:rsid w:val="00AE296C"/>
    <w:rsid w:val="00AE3BD1"/>
    <w:rsid w:val="00AE47D9"/>
    <w:rsid w:val="00AE4B74"/>
    <w:rsid w:val="00AE52E2"/>
    <w:rsid w:val="00AE6422"/>
    <w:rsid w:val="00AF04C7"/>
    <w:rsid w:val="00AF0EF2"/>
    <w:rsid w:val="00AF0F14"/>
    <w:rsid w:val="00AF1B35"/>
    <w:rsid w:val="00AF208F"/>
    <w:rsid w:val="00AF4EB4"/>
    <w:rsid w:val="00AF76B8"/>
    <w:rsid w:val="00AF7C42"/>
    <w:rsid w:val="00B00484"/>
    <w:rsid w:val="00B004BB"/>
    <w:rsid w:val="00B00667"/>
    <w:rsid w:val="00B008E9"/>
    <w:rsid w:val="00B00D31"/>
    <w:rsid w:val="00B020B2"/>
    <w:rsid w:val="00B046AF"/>
    <w:rsid w:val="00B04A78"/>
    <w:rsid w:val="00B05913"/>
    <w:rsid w:val="00B06108"/>
    <w:rsid w:val="00B062BE"/>
    <w:rsid w:val="00B069CC"/>
    <w:rsid w:val="00B069EC"/>
    <w:rsid w:val="00B06CFA"/>
    <w:rsid w:val="00B06F45"/>
    <w:rsid w:val="00B100DE"/>
    <w:rsid w:val="00B10767"/>
    <w:rsid w:val="00B13A4F"/>
    <w:rsid w:val="00B13D6F"/>
    <w:rsid w:val="00B1594E"/>
    <w:rsid w:val="00B1624C"/>
    <w:rsid w:val="00B174AD"/>
    <w:rsid w:val="00B17505"/>
    <w:rsid w:val="00B17E9F"/>
    <w:rsid w:val="00B20766"/>
    <w:rsid w:val="00B218A2"/>
    <w:rsid w:val="00B26CA0"/>
    <w:rsid w:val="00B30C51"/>
    <w:rsid w:val="00B33272"/>
    <w:rsid w:val="00B363D5"/>
    <w:rsid w:val="00B36CC4"/>
    <w:rsid w:val="00B37487"/>
    <w:rsid w:val="00B37CF1"/>
    <w:rsid w:val="00B37FDC"/>
    <w:rsid w:val="00B40031"/>
    <w:rsid w:val="00B4042B"/>
    <w:rsid w:val="00B40B6B"/>
    <w:rsid w:val="00B4143C"/>
    <w:rsid w:val="00B414BF"/>
    <w:rsid w:val="00B422D8"/>
    <w:rsid w:val="00B4349E"/>
    <w:rsid w:val="00B441F1"/>
    <w:rsid w:val="00B448FC"/>
    <w:rsid w:val="00B44BE1"/>
    <w:rsid w:val="00B44EA4"/>
    <w:rsid w:val="00B451E6"/>
    <w:rsid w:val="00B4526C"/>
    <w:rsid w:val="00B4597E"/>
    <w:rsid w:val="00B45BFC"/>
    <w:rsid w:val="00B463C6"/>
    <w:rsid w:val="00B464D8"/>
    <w:rsid w:val="00B466F9"/>
    <w:rsid w:val="00B46C45"/>
    <w:rsid w:val="00B50C43"/>
    <w:rsid w:val="00B549C9"/>
    <w:rsid w:val="00B550D7"/>
    <w:rsid w:val="00B55672"/>
    <w:rsid w:val="00B55B1D"/>
    <w:rsid w:val="00B56848"/>
    <w:rsid w:val="00B56A70"/>
    <w:rsid w:val="00B62F8F"/>
    <w:rsid w:val="00B636A5"/>
    <w:rsid w:val="00B6385D"/>
    <w:rsid w:val="00B6403B"/>
    <w:rsid w:val="00B64141"/>
    <w:rsid w:val="00B650C5"/>
    <w:rsid w:val="00B651E2"/>
    <w:rsid w:val="00B65DD7"/>
    <w:rsid w:val="00B65EDB"/>
    <w:rsid w:val="00B66474"/>
    <w:rsid w:val="00B673D1"/>
    <w:rsid w:val="00B67FCF"/>
    <w:rsid w:val="00B70756"/>
    <w:rsid w:val="00B71D3E"/>
    <w:rsid w:val="00B72638"/>
    <w:rsid w:val="00B732A2"/>
    <w:rsid w:val="00B75752"/>
    <w:rsid w:val="00B77D3A"/>
    <w:rsid w:val="00B8258B"/>
    <w:rsid w:val="00B834DF"/>
    <w:rsid w:val="00B83C1C"/>
    <w:rsid w:val="00B841A5"/>
    <w:rsid w:val="00B8442E"/>
    <w:rsid w:val="00B84651"/>
    <w:rsid w:val="00B86802"/>
    <w:rsid w:val="00B86A5B"/>
    <w:rsid w:val="00B86DCD"/>
    <w:rsid w:val="00B87682"/>
    <w:rsid w:val="00B87790"/>
    <w:rsid w:val="00B8794B"/>
    <w:rsid w:val="00B90F1E"/>
    <w:rsid w:val="00B914EB"/>
    <w:rsid w:val="00B91BDA"/>
    <w:rsid w:val="00B92B52"/>
    <w:rsid w:val="00B93D1D"/>
    <w:rsid w:val="00B946FE"/>
    <w:rsid w:val="00B94B42"/>
    <w:rsid w:val="00B9690D"/>
    <w:rsid w:val="00B96C75"/>
    <w:rsid w:val="00B97100"/>
    <w:rsid w:val="00B9753B"/>
    <w:rsid w:val="00B9798B"/>
    <w:rsid w:val="00BA0D73"/>
    <w:rsid w:val="00BA1410"/>
    <w:rsid w:val="00BA16AE"/>
    <w:rsid w:val="00BA1792"/>
    <w:rsid w:val="00BA19FE"/>
    <w:rsid w:val="00BA1B52"/>
    <w:rsid w:val="00BA21BD"/>
    <w:rsid w:val="00BA2791"/>
    <w:rsid w:val="00BA29DD"/>
    <w:rsid w:val="00BA4DF9"/>
    <w:rsid w:val="00BA5072"/>
    <w:rsid w:val="00BA65C6"/>
    <w:rsid w:val="00BA7580"/>
    <w:rsid w:val="00BB068E"/>
    <w:rsid w:val="00BB0F91"/>
    <w:rsid w:val="00BB128A"/>
    <w:rsid w:val="00BB132C"/>
    <w:rsid w:val="00BB1AE0"/>
    <w:rsid w:val="00BB4CE0"/>
    <w:rsid w:val="00BB5195"/>
    <w:rsid w:val="00BB5668"/>
    <w:rsid w:val="00BB6B99"/>
    <w:rsid w:val="00BB7B52"/>
    <w:rsid w:val="00BC0EB8"/>
    <w:rsid w:val="00BC0F62"/>
    <w:rsid w:val="00BC4B8C"/>
    <w:rsid w:val="00BC4F28"/>
    <w:rsid w:val="00BC5639"/>
    <w:rsid w:val="00BC7341"/>
    <w:rsid w:val="00BC7890"/>
    <w:rsid w:val="00BC7CEA"/>
    <w:rsid w:val="00BC7F15"/>
    <w:rsid w:val="00BD071D"/>
    <w:rsid w:val="00BD17E2"/>
    <w:rsid w:val="00BD1BD7"/>
    <w:rsid w:val="00BD2C72"/>
    <w:rsid w:val="00BD3A7B"/>
    <w:rsid w:val="00BD3F08"/>
    <w:rsid w:val="00BD4F18"/>
    <w:rsid w:val="00BD530B"/>
    <w:rsid w:val="00BD66D4"/>
    <w:rsid w:val="00BD6DD7"/>
    <w:rsid w:val="00BE304C"/>
    <w:rsid w:val="00BE348F"/>
    <w:rsid w:val="00BE4380"/>
    <w:rsid w:val="00BE4C88"/>
    <w:rsid w:val="00BE5868"/>
    <w:rsid w:val="00BE7587"/>
    <w:rsid w:val="00BF1803"/>
    <w:rsid w:val="00BF1CDB"/>
    <w:rsid w:val="00BF2FFF"/>
    <w:rsid w:val="00BF40B8"/>
    <w:rsid w:val="00BF47BC"/>
    <w:rsid w:val="00BF609B"/>
    <w:rsid w:val="00BF6D0D"/>
    <w:rsid w:val="00BF7068"/>
    <w:rsid w:val="00BF749C"/>
    <w:rsid w:val="00BF74B0"/>
    <w:rsid w:val="00BF7CC3"/>
    <w:rsid w:val="00C00023"/>
    <w:rsid w:val="00C006CA"/>
    <w:rsid w:val="00C01F60"/>
    <w:rsid w:val="00C05E47"/>
    <w:rsid w:val="00C07F3A"/>
    <w:rsid w:val="00C10156"/>
    <w:rsid w:val="00C106D6"/>
    <w:rsid w:val="00C109B2"/>
    <w:rsid w:val="00C12989"/>
    <w:rsid w:val="00C13928"/>
    <w:rsid w:val="00C14053"/>
    <w:rsid w:val="00C17DDB"/>
    <w:rsid w:val="00C17F04"/>
    <w:rsid w:val="00C17FA3"/>
    <w:rsid w:val="00C201BF"/>
    <w:rsid w:val="00C219F8"/>
    <w:rsid w:val="00C21F40"/>
    <w:rsid w:val="00C264AE"/>
    <w:rsid w:val="00C27957"/>
    <w:rsid w:val="00C312D1"/>
    <w:rsid w:val="00C317C0"/>
    <w:rsid w:val="00C32484"/>
    <w:rsid w:val="00C3283D"/>
    <w:rsid w:val="00C32A00"/>
    <w:rsid w:val="00C33BDB"/>
    <w:rsid w:val="00C344F4"/>
    <w:rsid w:val="00C3700A"/>
    <w:rsid w:val="00C37992"/>
    <w:rsid w:val="00C40033"/>
    <w:rsid w:val="00C42068"/>
    <w:rsid w:val="00C4291D"/>
    <w:rsid w:val="00C42A46"/>
    <w:rsid w:val="00C43845"/>
    <w:rsid w:val="00C4399D"/>
    <w:rsid w:val="00C44F82"/>
    <w:rsid w:val="00C50FC0"/>
    <w:rsid w:val="00C5105D"/>
    <w:rsid w:val="00C53194"/>
    <w:rsid w:val="00C53892"/>
    <w:rsid w:val="00C53C3A"/>
    <w:rsid w:val="00C53ECC"/>
    <w:rsid w:val="00C5459A"/>
    <w:rsid w:val="00C55394"/>
    <w:rsid w:val="00C56D2C"/>
    <w:rsid w:val="00C57B92"/>
    <w:rsid w:val="00C60444"/>
    <w:rsid w:val="00C6050C"/>
    <w:rsid w:val="00C60B37"/>
    <w:rsid w:val="00C60DC8"/>
    <w:rsid w:val="00C61598"/>
    <w:rsid w:val="00C62768"/>
    <w:rsid w:val="00C62962"/>
    <w:rsid w:val="00C63454"/>
    <w:rsid w:val="00C6635D"/>
    <w:rsid w:val="00C66A9A"/>
    <w:rsid w:val="00C7008B"/>
    <w:rsid w:val="00C72BD9"/>
    <w:rsid w:val="00C732BA"/>
    <w:rsid w:val="00C732F5"/>
    <w:rsid w:val="00C73B2A"/>
    <w:rsid w:val="00C7527F"/>
    <w:rsid w:val="00C75333"/>
    <w:rsid w:val="00C75A88"/>
    <w:rsid w:val="00C75B7A"/>
    <w:rsid w:val="00C76829"/>
    <w:rsid w:val="00C80403"/>
    <w:rsid w:val="00C8140B"/>
    <w:rsid w:val="00C81BD7"/>
    <w:rsid w:val="00C81E3F"/>
    <w:rsid w:val="00C821FF"/>
    <w:rsid w:val="00C830C4"/>
    <w:rsid w:val="00C8391F"/>
    <w:rsid w:val="00C83A66"/>
    <w:rsid w:val="00C8444A"/>
    <w:rsid w:val="00C857CC"/>
    <w:rsid w:val="00C8652E"/>
    <w:rsid w:val="00C8729E"/>
    <w:rsid w:val="00C901AA"/>
    <w:rsid w:val="00C9243D"/>
    <w:rsid w:val="00C94117"/>
    <w:rsid w:val="00C952C1"/>
    <w:rsid w:val="00C9597F"/>
    <w:rsid w:val="00C967DC"/>
    <w:rsid w:val="00C97F6A"/>
    <w:rsid w:val="00CA0AB7"/>
    <w:rsid w:val="00CA0EC3"/>
    <w:rsid w:val="00CA13AA"/>
    <w:rsid w:val="00CA14C9"/>
    <w:rsid w:val="00CA2206"/>
    <w:rsid w:val="00CA2BE6"/>
    <w:rsid w:val="00CA318D"/>
    <w:rsid w:val="00CA4563"/>
    <w:rsid w:val="00CA46A1"/>
    <w:rsid w:val="00CA5BAF"/>
    <w:rsid w:val="00CA5E83"/>
    <w:rsid w:val="00CB018A"/>
    <w:rsid w:val="00CB0612"/>
    <w:rsid w:val="00CB0CB8"/>
    <w:rsid w:val="00CB0E8F"/>
    <w:rsid w:val="00CB17E0"/>
    <w:rsid w:val="00CB1EA3"/>
    <w:rsid w:val="00CB2D04"/>
    <w:rsid w:val="00CB3124"/>
    <w:rsid w:val="00CB32AD"/>
    <w:rsid w:val="00CB4817"/>
    <w:rsid w:val="00CB5CFE"/>
    <w:rsid w:val="00CB5FF4"/>
    <w:rsid w:val="00CB6881"/>
    <w:rsid w:val="00CB70A4"/>
    <w:rsid w:val="00CC0035"/>
    <w:rsid w:val="00CC03D5"/>
    <w:rsid w:val="00CC0B71"/>
    <w:rsid w:val="00CC376B"/>
    <w:rsid w:val="00CC4449"/>
    <w:rsid w:val="00CC57A4"/>
    <w:rsid w:val="00CC5AC2"/>
    <w:rsid w:val="00CC639B"/>
    <w:rsid w:val="00CC6431"/>
    <w:rsid w:val="00CD0C97"/>
    <w:rsid w:val="00CD1F68"/>
    <w:rsid w:val="00CD25E9"/>
    <w:rsid w:val="00CD2AA6"/>
    <w:rsid w:val="00CD7FEF"/>
    <w:rsid w:val="00CE010B"/>
    <w:rsid w:val="00CE056B"/>
    <w:rsid w:val="00CE2D45"/>
    <w:rsid w:val="00CE45EA"/>
    <w:rsid w:val="00CE4F3C"/>
    <w:rsid w:val="00CE4FC5"/>
    <w:rsid w:val="00CE50B6"/>
    <w:rsid w:val="00CE62B3"/>
    <w:rsid w:val="00CE73CD"/>
    <w:rsid w:val="00CF1DCB"/>
    <w:rsid w:val="00CF6481"/>
    <w:rsid w:val="00CF6519"/>
    <w:rsid w:val="00CF6823"/>
    <w:rsid w:val="00CF69FE"/>
    <w:rsid w:val="00CF7372"/>
    <w:rsid w:val="00CF7CD9"/>
    <w:rsid w:val="00D00DD8"/>
    <w:rsid w:val="00D01310"/>
    <w:rsid w:val="00D02B71"/>
    <w:rsid w:val="00D02F4D"/>
    <w:rsid w:val="00D03747"/>
    <w:rsid w:val="00D0642C"/>
    <w:rsid w:val="00D100CC"/>
    <w:rsid w:val="00D10A07"/>
    <w:rsid w:val="00D110EF"/>
    <w:rsid w:val="00D1117E"/>
    <w:rsid w:val="00D11284"/>
    <w:rsid w:val="00D14C50"/>
    <w:rsid w:val="00D1600F"/>
    <w:rsid w:val="00D177C0"/>
    <w:rsid w:val="00D21029"/>
    <w:rsid w:val="00D21336"/>
    <w:rsid w:val="00D21E0D"/>
    <w:rsid w:val="00D2262A"/>
    <w:rsid w:val="00D229AA"/>
    <w:rsid w:val="00D2334F"/>
    <w:rsid w:val="00D25DB1"/>
    <w:rsid w:val="00D268C4"/>
    <w:rsid w:val="00D32728"/>
    <w:rsid w:val="00D353D9"/>
    <w:rsid w:val="00D3617F"/>
    <w:rsid w:val="00D3626D"/>
    <w:rsid w:val="00D3640C"/>
    <w:rsid w:val="00D36721"/>
    <w:rsid w:val="00D36CA5"/>
    <w:rsid w:val="00D370D4"/>
    <w:rsid w:val="00D37295"/>
    <w:rsid w:val="00D41757"/>
    <w:rsid w:val="00D422A5"/>
    <w:rsid w:val="00D42A2B"/>
    <w:rsid w:val="00D43252"/>
    <w:rsid w:val="00D43767"/>
    <w:rsid w:val="00D439F1"/>
    <w:rsid w:val="00D44018"/>
    <w:rsid w:val="00D450AB"/>
    <w:rsid w:val="00D45D36"/>
    <w:rsid w:val="00D5054F"/>
    <w:rsid w:val="00D51920"/>
    <w:rsid w:val="00D519D9"/>
    <w:rsid w:val="00D52700"/>
    <w:rsid w:val="00D52B74"/>
    <w:rsid w:val="00D53BBF"/>
    <w:rsid w:val="00D5413B"/>
    <w:rsid w:val="00D5504C"/>
    <w:rsid w:val="00D56BEA"/>
    <w:rsid w:val="00D60A2B"/>
    <w:rsid w:val="00D62FB1"/>
    <w:rsid w:val="00D635E0"/>
    <w:rsid w:val="00D6380F"/>
    <w:rsid w:val="00D63E45"/>
    <w:rsid w:val="00D63FBB"/>
    <w:rsid w:val="00D64E71"/>
    <w:rsid w:val="00D654E6"/>
    <w:rsid w:val="00D65561"/>
    <w:rsid w:val="00D662AD"/>
    <w:rsid w:val="00D66A01"/>
    <w:rsid w:val="00D66BFD"/>
    <w:rsid w:val="00D6726F"/>
    <w:rsid w:val="00D71289"/>
    <w:rsid w:val="00D71448"/>
    <w:rsid w:val="00D71469"/>
    <w:rsid w:val="00D740EE"/>
    <w:rsid w:val="00D747AE"/>
    <w:rsid w:val="00D74E45"/>
    <w:rsid w:val="00D752A7"/>
    <w:rsid w:val="00D75BBD"/>
    <w:rsid w:val="00D76B07"/>
    <w:rsid w:val="00D7737A"/>
    <w:rsid w:val="00D80527"/>
    <w:rsid w:val="00D80E30"/>
    <w:rsid w:val="00D83881"/>
    <w:rsid w:val="00D846A6"/>
    <w:rsid w:val="00D852BF"/>
    <w:rsid w:val="00D859A2"/>
    <w:rsid w:val="00D87A8A"/>
    <w:rsid w:val="00D901D1"/>
    <w:rsid w:val="00D9075E"/>
    <w:rsid w:val="00D91523"/>
    <w:rsid w:val="00D931AF"/>
    <w:rsid w:val="00D93EA9"/>
    <w:rsid w:val="00D94971"/>
    <w:rsid w:val="00D94E76"/>
    <w:rsid w:val="00D94F0F"/>
    <w:rsid w:val="00D9787F"/>
    <w:rsid w:val="00DA1659"/>
    <w:rsid w:val="00DA25CD"/>
    <w:rsid w:val="00DA4073"/>
    <w:rsid w:val="00DA40BC"/>
    <w:rsid w:val="00DA4A77"/>
    <w:rsid w:val="00DA4C06"/>
    <w:rsid w:val="00DA5552"/>
    <w:rsid w:val="00DA73C8"/>
    <w:rsid w:val="00DB177D"/>
    <w:rsid w:val="00DB191B"/>
    <w:rsid w:val="00DB2705"/>
    <w:rsid w:val="00DB2BF2"/>
    <w:rsid w:val="00DB5545"/>
    <w:rsid w:val="00DB76AB"/>
    <w:rsid w:val="00DC0862"/>
    <w:rsid w:val="00DC1B67"/>
    <w:rsid w:val="00DC3B88"/>
    <w:rsid w:val="00DC4BFC"/>
    <w:rsid w:val="00DC4FBC"/>
    <w:rsid w:val="00DC6250"/>
    <w:rsid w:val="00DC6985"/>
    <w:rsid w:val="00DC6F77"/>
    <w:rsid w:val="00DC7F44"/>
    <w:rsid w:val="00DD11CE"/>
    <w:rsid w:val="00DD14CC"/>
    <w:rsid w:val="00DD238D"/>
    <w:rsid w:val="00DD2C59"/>
    <w:rsid w:val="00DD414C"/>
    <w:rsid w:val="00DD466B"/>
    <w:rsid w:val="00DD5072"/>
    <w:rsid w:val="00DD5F2F"/>
    <w:rsid w:val="00DD63EA"/>
    <w:rsid w:val="00DD7F02"/>
    <w:rsid w:val="00DE0C00"/>
    <w:rsid w:val="00DE1C9C"/>
    <w:rsid w:val="00DE2117"/>
    <w:rsid w:val="00DE40F4"/>
    <w:rsid w:val="00DE4C62"/>
    <w:rsid w:val="00DE4EB5"/>
    <w:rsid w:val="00DE58E3"/>
    <w:rsid w:val="00DE59E9"/>
    <w:rsid w:val="00DE753B"/>
    <w:rsid w:val="00DE7F39"/>
    <w:rsid w:val="00DF1C58"/>
    <w:rsid w:val="00DF2153"/>
    <w:rsid w:val="00DF2A07"/>
    <w:rsid w:val="00DF2EBA"/>
    <w:rsid w:val="00DF372A"/>
    <w:rsid w:val="00DF5CEC"/>
    <w:rsid w:val="00DF6C16"/>
    <w:rsid w:val="00E003E9"/>
    <w:rsid w:val="00E012FC"/>
    <w:rsid w:val="00E0224A"/>
    <w:rsid w:val="00E02A1F"/>
    <w:rsid w:val="00E03189"/>
    <w:rsid w:val="00E04C2A"/>
    <w:rsid w:val="00E04F1B"/>
    <w:rsid w:val="00E076A3"/>
    <w:rsid w:val="00E07ADA"/>
    <w:rsid w:val="00E10DC6"/>
    <w:rsid w:val="00E114F3"/>
    <w:rsid w:val="00E11C41"/>
    <w:rsid w:val="00E1346A"/>
    <w:rsid w:val="00E137AF"/>
    <w:rsid w:val="00E13AD8"/>
    <w:rsid w:val="00E15CBE"/>
    <w:rsid w:val="00E164ED"/>
    <w:rsid w:val="00E17058"/>
    <w:rsid w:val="00E1762B"/>
    <w:rsid w:val="00E17B8D"/>
    <w:rsid w:val="00E205C0"/>
    <w:rsid w:val="00E2281A"/>
    <w:rsid w:val="00E23B6C"/>
    <w:rsid w:val="00E26821"/>
    <w:rsid w:val="00E27204"/>
    <w:rsid w:val="00E3005C"/>
    <w:rsid w:val="00E315E9"/>
    <w:rsid w:val="00E33104"/>
    <w:rsid w:val="00E33763"/>
    <w:rsid w:val="00E34168"/>
    <w:rsid w:val="00E35478"/>
    <w:rsid w:val="00E36902"/>
    <w:rsid w:val="00E376D1"/>
    <w:rsid w:val="00E401A0"/>
    <w:rsid w:val="00E402F8"/>
    <w:rsid w:val="00E4091F"/>
    <w:rsid w:val="00E41DF2"/>
    <w:rsid w:val="00E42946"/>
    <w:rsid w:val="00E433A5"/>
    <w:rsid w:val="00E433BE"/>
    <w:rsid w:val="00E43475"/>
    <w:rsid w:val="00E43E39"/>
    <w:rsid w:val="00E45F48"/>
    <w:rsid w:val="00E467EC"/>
    <w:rsid w:val="00E47428"/>
    <w:rsid w:val="00E47692"/>
    <w:rsid w:val="00E508E8"/>
    <w:rsid w:val="00E518D7"/>
    <w:rsid w:val="00E51F14"/>
    <w:rsid w:val="00E528E1"/>
    <w:rsid w:val="00E5305D"/>
    <w:rsid w:val="00E55B8D"/>
    <w:rsid w:val="00E56962"/>
    <w:rsid w:val="00E56D11"/>
    <w:rsid w:val="00E62000"/>
    <w:rsid w:val="00E62416"/>
    <w:rsid w:val="00E6378E"/>
    <w:rsid w:val="00E64806"/>
    <w:rsid w:val="00E65984"/>
    <w:rsid w:val="00E65FA7"/>
    <w:rsid w:val="00E666B5"/>
    <w:rsid w:val="00E6785E"/>
    <w:rsid w:val="00E67B80"/>
    <w:rsid w:val="00E70AA7"/>
    <w:rsid w:val="00E736D4"/>
    <w:rsid w:val="00E75D56"/>
    <w:rsid w:val="00E768F2"/>
    <w:rsid w:val="00E76AC9"/>
    <w:rsid w:val="00E7736D"/>
    <w:rsid w:val="00E810EE"/>
    <w:rsid w:val="00E81FC3"/>
    <w:rsid w:val="00E84747"/>
    <w:rsid w:val="00E84DB2"/>
    <w:rsid w:val="00E85CED"/>
    <w:rsid w:val="00E869DA"/>
    <w:rsid w:val="00E8716E"/>
    <w:rsid w:val="00E8736D"/>
    <w:rsid w:val="00E92C00"/>
    <w:rsid w:val="00E97BA8"/>
    <w:rsid w:val="00EA1BE7"/>
    <w:rsid w:val="00EA260A"/>
    <w:rsid w:val="00EA685C"/>
    <w:rsid w:val="00EA7F9C"/>
    <w:rsid w:val="00EB11DD"/>
    <w:rsid w:val="00EB16F9"/>
    <w:rsid w:val="00EB1B7F"/>
    <w:rsid w:val="00EB2EFB"/>
    <w:rsid w:val="00EB34E1"/>
    <w:rsid w:val="00EB5AE1"/>
    <w:rsid w:val="00EB6927"/>
    <w:rsid w:val="00EB7500"/>
    <w:rsid w:val="00EC2C18"/>
    <w:rsid w:val="00EC44BA"/>
    <w:rsid w:val="00EC6498"/>
    <w:rsid w:val="00EC6E20"/>
    <w:rsid w:val="00EC72E7"/>
    <w:rsid w:val="00ED0C32"/>
    <w:rsid w:val="00ED0F5F"/>
    <w:rsid w:val="00ED1C6F"/>
    <w:rsid w:val="00ED2041"/>
    <w:rsid w:val="00ED3646"/>
    <w:rsid w:val="00ED4020"/>
    <w:rsid w:val="00ED5FD9"/>
    <w:rsid w:val="00EE08DA"/>
    <w:rsid w:val="00EE1492"/>
    <w:rsid w:val="00EE2CC2"/>
    <w:rsid w:val="00EE2CFC"/>
    <w:rsid w:val="00EE3D28"/>
    <w:rsid w:val="00EE4147"/>
    <w:rsid w:val="00EE4D10"/>
    <w:rsid w:val="00EE5056"/>
    <w:rsid w:val="00EE7026"/>
    <w:rsid w:val="00EE7EB0"/>
    <w:rsid w:val="00EF1111"/>
    <w:rsid w:val="00EF216E"/>
    <w:rsid w:val="00EF22DB"/>
    <w:rsid w:val="00EF4717"/>
    <w:rsid w:val="00EF48CD"/>
    <w:rsid w:val="00EF5A37"/>
    <w:rsid w:val="00EF5B2A"/>
    <w:rsid w:val="00EF6386"/>
    <w:rsid w:val="00EF6571"/>
    <w:rsid w:val="00EF74CB"/>
    <w:rsid w:val="00F0052F"/>
    <w:rsid w:val="00F019A4"/>
    <w:rsid w:val="00F02360"/>
    <w:rsid w:val="00F03554"/>
    <w:rsid w:val="00F044B7"/>
    <w:rsid w:val="00F0590A"/>
    <w:rsid w:val="00F05C44"/>
    <w:rsid w:val="00F06645"/>
    <w:rsid w:val="00F06D82"/>
    <w:rsid w:val="00F0760C"/>
    <w:rsid w:val="00F10538"/>
    <w:rsid w:val="00F107CE"/>
    <w:rsid w:val="00F1106D"/>
    <w:rsid w:val="00F111A7"/>
    <w:rsid w:val="00F12D31"/>
    <w:rsid w:val="00F12ECF"/>
    <w:rsid w:val="00F131A3"/>
    <w:rsid w:val="00F136D0"/>
    <w:rsid w:val="00F13D77"/>
    <w:rsid w:val="00F16804"/>
    <w:rsid w:val="00F16884"/>
    <w:rsid w:val="00F20104"/>
    <w:rsid w:val="00F20EB7"/>
    <w:rsid w:val="00F21B14"/>
    <w:rsid w:val="00F2288C"/>
    <w:rsid w:val="00F22BD8"/>
    <w:rsid w:val="00F25C99"/>
    <w:rsid w:val="00F25E7C"/>
    <w:rsid w:val="00F276C9"/>
    <w:rsid w:val="00F2799C"/>
    <w:rsid w:val="00F27ED9"/>
    <w:rsid w:val="00F3085B"/>
    <w:rsid w:val="00F356CC"/>
    <w:rsid w:val="00F35B05"/>
    <w:rsid w:val="00F35C09"/>
    <w:rsid w:val="00F36172"/>
    <w:rsid w:val="00F37C68"/>
    <w:rsid w:val="00F37FE1"/>
    <w:rsid w:val="00F412F0"/>
    <w:rsid w:val="00F42AC0"/>
    <w:rsid w:val="00F43C8A"/>
    <w:rsid w:val="00F43CE5"/>
    <w:rsid w:val="00F4415C"/>
    <w:rsid w:val="00F441E0"/>
    <w:rsid w:val="00F4468A"/>
    <w:rsid w:val="00F45B16"/>
    <w:rsid w:val="00F46075"/>
    <w:rsid w:val="00F4798E"/>
    <w:rsid w:val="00F5140C"/>
    <w:rsid w:val="00F51BF9"/>
    <w:rsid w:val="00F52007"/>
    <w:rsid w:val="00F522A9"/>
    <w:rsid w:val="00F5250C"/>
    <w:rsid w:val="00F5251B"/>
    <w:rsid w:val="00F5402D"/>
    <w:rsid w:val="00F55526"/>
    <w:rsid w:val="00F56A79"/>
    <w:rsid w:val="00F56BE1"/>
    <w:rsid w:val="00F570B3"/>
    <w:rsid w:val="00F57FF0"/>
    <w:rsid w:val="00F60398"/>
    <w:rsid w:val="00F607D7"/>
    <w:rsid w:val="00F61102"/>
    <w:rsid w:val="00F61B43"/>
    <w:rsid w:val="00F61C75"/>
    <w:rsid w:val="00F623F1"/>
    <w:rsid w:val="00F62C5E"/>
    <w:rsid w:val="00F62F06"/>
    <w:rsid w:val="00F6332F"/>
    <w:rsid w:val="00F63AA7"/>
    <w:rsid w:val="00F65250"/>
    <w:rsid w:val="00F661AC"/>
    <w:rsid w:val="00F67557"/>
    <w:rsid w:val="00F67C06"/>
    <w:rsid w:val="00F701F8"/>
    <w:rsid w:val="00F70258"/>
    <w:rsid w:val="00F708B6"/>
    <w:rsid w:val="00F716C5"/>
    <w:rsid w:val="00F71A4D"/>
    <w:rsid w:val="00F75252"/>
    <w:rsid w:val="00F75FAC"/>
    <w:rsid w:val="00F76A94"/>
    <w:rsid w:val="00F775DA"/>
    <w:rsid w:val="00F77776"/>
    <w:rsid w:val="00F77CC6"/>
    <w:rsid w:val="00F77F20"/>
    <w:rsid w:val="00F8073F"/>
    <w:rsid w:val="00F80AB6"/>
    <w:rsid w:val="00F80EAE"/>
    <w:rsid w:val="00F81A6C"/>
    <w:rsid w:val="00F82E09"/>
    <w:rsid w:val="00F842CD"/>
    <w:rsid w:val="00F84E23"/>
    <w:rsid w:val="00F85389"/>
    <w:rsid w:val="00F8584A"/>
    <w:rsid w:val="00F86890"/>
    <w:rsid w:val="00F9069C"/>
    <w:rsid w:val="00F910BD"/>
    <w:rsid w:val="00F91868"/>
    <w:rsid w:val="00F92410"/>
    <w:rsid w:val="00F92E42"/>
    <w:rsid w:val="00F93C90"/>
    <w:rsid w:val="00F9464E"/>
    <w:rsid w:val="00F95165"/>
    <w:rsid w:val="00F95F01"/>
    <w:rsid w:val="00F965FB"/>
    <w:rsid w:val="00F96D86"/>
    <w:rsid w:val="00F97981"/>
    <w:rsid w:val="00FA01A5"/>
    <w:rsid w:val="00FA18F7"/>
    <w:rsid w:val="00FA243F"/>
    <w:rsid w:val="00FA24E7"/>
    <w:rsid w:val="00FA279A"/>
    <w:rsid w:val="00FA3A21"/>
    <w:rsid w:val="00FA3CF6"/>
    <w:rsid w:val="00FA5129"/>
    <w:rsid w:val="00FA75BE"/>
    <w:rsid w:val="00FB00D8"/>
    <w:rsid w:val="00FB02A6"/>
    <w:rsid w:val="00FB30E5"/>
    <w:rsid w:val="00FB40B1"/>
    <w:rsid w:val="00FB43B2"/>
    <w:rsid w:val="00FB5ADD"/>
    <w:rsid w:val="00FC0664"/>
    <w:rsid w:val="00FC0C68"/>
    <w:rsid w:val="00FC1313"/>
    <w:rsid w:val="00FC245F"/>
    <w:rsid w:val="00FC24A5"/>
    <w:rsid w:val="00FC268D"/>
    <w:rsid w:val="00FC3F63"/>
    <w:rsid w:val="00FC4054"/>
    <w:rsid w:val="00FC4BC6"/>
    <w:rsid w:val="00FC6424"/>
    <w:rsid w:val="00FD06A8"/>
    <w:rsid w:val="00FD12A0"/>
    <w:rsid w:val="00FD1D81"/>
    <w:rsid w:val="00FD29FD"/>
    <w:rsid w:val="00FD2EB7"/>
    <w:rsid w:val="00FD4596"/>
    <w:rsid w:val="00FD5446"/>
    <w:rsid w:val="00FD60DF"/>
    <w:rsid w:val="00FD6539"/>
    <w:rsid w:val="00FD6DB2"/>
    <w:rsid w:val="00FE0488"/>
    <w:rsid w:val="00FE09EF"/>
    <w:rsid w:val="00FE323E"/>
    <w:rsid w:val="00FE3AD0"/>
    <w:rsid w:val="00FE4B6F"/>
    <w:rsid w:val="00FE609F"/>
    <w:rsid w:val="00FE6D89"/>
    <w:rsid w:val="00FE759C"/>
    <w:rsid w:val="00FF076D"/>
    <w:rsid w:val="00FF0C62"/>
    <w:rsid w:val="00FF2852"/>
    <w:rsid w:val="00FF29B8"/>
    <w:rsid w:val="00FF30CE"/>
    <w:rsid w:val="00FF4E5A"/>
    <w:rsid w:val="00FF77A3"/>
    <w:rsid w:val="00FF7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C1BF79"/>
  <w15:docId w15:val="{DE33DF5B-EBF8-46E3-81CE-0F1CC236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35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eading 1 (H1)"/>
    <w:basedOn w:val="a"/>
    <w:next w:val="a"/>
    <w:qFormat/>
    <w:rsid w:val="00C6635D"/>
    <w:pPr>
      <w:keepNext/>
      <w:keepLines/>
      <w:pBdr>
        <w:bottom w:val="single" w:sz="36" w:space="1" w:color="999999"/>
      </w:pBdr>
      <w:spacing w:before="340" w:after="330" w:line="578" w:lineRule="auto"/>
      <w:outlineLvl w:val="0"/>
    </w:pPr>
    <w:rPr>
      <w:rFonts w:ascii="Times" w:hAnsi="Times"/>
      <w:b/>
      <w:bCs/>
      <w:iCs/>
      <w:kern w:val="44"/>
      <w:sz w:val="32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CA5E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C6635D"/>
    <w:pPr>
      <w:jc w:val="center"/>
    </w:pPr>
  </w:style>
  <w:style w:type="paragraph" w:styleId="11">
    <w:name w:val="index 1"/>
    <w:basedOn w:val="a"/>
    <w:next w:val="a"/>
    <w:autoRedefine/>
    <w:semiHidden/>
    <w:rsid w:val="00C6635D"/>
  </w:style>
  <w:style w:type="paragraph" w:customStyle="1" w:styleId="alt4">
    <w:name w:val="!一级项目 alt+4"/>
    <w:basedOn w:val="a"/>
    <w:rsid w:val="004F528E"/>
    <w:pPr>
      <w:numPr>
        <w:numId w:val="1"/>
      </w:numPr>
    </w:pPr>
  </w:style>
  <w:style w:type="paragraph" w:styleId="a3">
    <w:name w:val="Document Map"/>
    <w:basedOn w:val="a"/>
    <w:semiHidden/>
    <w:rsid w:val="00D901D1"/>
    <w:pPr>
      <w:shd w:val="clear" w:color="auto" w:fill="000080"/>
    </w:pPr>
  </w:style>
  <w:style w:type="paragraph" w:styleId="a4">
    <w:name w:val="header"/>
    <w:basedOn w:val="a"/>
    <w:link w:val="a5"/>
    <w:rsid w:val="00AF7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F76B8"/>
    <w:rPr>
      <w:kern w:val="2"/>
      <w:sz w:val="18"/>
      <w:szCs w:val="18"/>
    </w:rPr>
  </w:style>
  <w:style w:type="paragraph" w:styleId="a6">
    <w:name w:val="footer"/>
    <w:basedOn w:val="a"/>
    <w:link w:val="a7"/>
    <w:rsid w:val="00AF7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F76B8"/>
    <w:rPr>
      <w:kern w:val="2"/>
      <w:sz w:val="18"/>
      <w:szCs w:val="18"/>
    </w:rPr>
  </w:style>
  <w:style w:type="character" w:styleId="a8">
    <w:name w:val="annotation reference"/>
    <w:basedOn w:val="a0"/>
    <w:rsid w:val="00550423"/>
    <w:rPr>
      <w:sz w:val="21"/>
      <w:szCs w:val="21"/>
    </w:rPr>
  </w:style>
  <w:style w:type="paragraph" w:styleId="a9">
    <w:name w:val="annotation text"/>
    <w:basedOn w:val="a"/>
    <w:link w:val="aa"/>
    <w:rsid w:val="00550423"/>
    <w:pPr>
      <w:jc w:val="left"/>
    </w:pPr>
  </w:style>
  <w:style w:type="character" w:customStyle="1" w:styleId="aa">
    <w:name w:val="批注文字 字符"/>
    <w:basedOn w:val="a0"/>
    <w:link w:val="a9"/>
    <w:rsid w:val="00550423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550423"/>
    <w:rPr>
      <w:b/>
      <w:bCs/>
    </w:rPr>
  </w:style>
  <w:style w:type="character" w:customStyle="1" w:styleId="ac">
    <w:name w:val="批注主题 字符"/>
    <w:basedOn w:val="aa"/>
    <w:link w:val="ab"/>
    <w:rsid w:val="00550423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550423"/>
    <w:rPr>
      <w:sz w:val="18"/>
      <w:szCs w:val="18"/>
    </w:rPr>
  </w:style>
  <w:style w:type="character" w:customStyle="1" w:styleId="ae">
    <w:name w:val="批注框文本 字符"/>
    <w:basedOn w:val="a0"/>
    <w:link w:val="ad"/>
    <w:rsid w:val="00550423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3D4023"/>
    <w:pPr>
      <w:ind w:firstLineChars="200" w:firstLine="420"/>
    </w:pPr>
  </w:style>
  <w:style w:type="paragraph" w:styleId="af0">
    <w:name w:val="Title"/>
    <w:basedOn w:val="a"/>
    <w:next w:val="a"/>
    <w:link w:val="af1"/>
    <w:qFormat/>
    <w:rsid w:val="00067FD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067FDE"/>
    <w:rPr>
      <w:rFonts w:asciiTheme="majorHAnsi" w:hAnsiTheme="majorHAnsi" w:cstheme="majorBidi"/>
      <w:b/>
      <w:bCs/>
      <w:kern w:val="2"/>
      <w:sz w:val="32"/>
      <w:szCs w:val="32"/>
    </w:rPr>
  </w:style>
  <w:style w:type="table" w:styleId="af2">
    <w:name w:val="Table Grid"/>
    <w:basedOn w:val="a1"/>
    <w:rsid w:val="00135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B732A2"/>
  </w:style>
  <w:style w:type="character" w:customStyle="1" w:styleId="30">
    <w:name w:val="标题 3 字符"/>
    <w:basedOn w:val="a0"/>
    <w:link w:val="3"/>
    <w:semiHidden/>
    <w:rsid w:val="00CA5E83"/>
    <w:rPr>
      <w:b/>
      <w:bCs/>
      <w:kern w:val="2"/>
      <w:sz w:val="32"/>
      <w:szCs w:val="32"/>
    </w:rPr>
  </w:style>
  <w:style w:type="character" w:styleId="af3">
    <w:name w:val="Hyperlink"/>
    <w:basedOn w:val="a0"/>
    <w:unhideWhenUsed/>
    <w:rsid w:val="003613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332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6164;&#26009;-lab\SCE_new\&#36164;&#26009;\&#39033;&#30446;&#30456;&#20851;&#36164;&#26009;\&#21608;&#25253;\&#20010;&#20154;&#21608;&#25253;\new&#39033;&#30446;&#24037;&#20316;&#21608;&#25253;_&#27169;&#26495;_v2009051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68162-8257-49F4-8D9B-CC1F6C8C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new项目工作周报_模板_v20090512.dotx</Template>
  <TotalTime>2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XX系统_周报_ 2009MMDD_2009MMDD</vt:lpstr>
    </vt:vector>
  </TitlesOfParts>
  <Company>BTT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XX系统_周报_ 2009MMDD_2009MMDD</dc:title>
  <dc:creator>liaokelan</dc:creator>
  <cp:lastModifiedBy>xuan Zhao</cp:lastModifiedBy>
  <cp:revision>4</cp:revision>
  <dcterms:created xsi:type="dcterms:W3CDTF">2017-07-11T14:48:00Z</dcterms:created>
  <dcterms:modified xsi:type="dcterms:W3CDTF">2017-07-11T14:51:00Z</dcterms:modified>
</cp:coreProperties>
</file>